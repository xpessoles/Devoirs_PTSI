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5B" w:rsidRDefault="00C81365" w:rsidP="00637F5B">
      <w:pPr>
        <w:pStyle w:val="Style1"/>
        <w:jc w:val="center"/>
        <w:rPr>
          <w:rFonts w:cs="Arial"/>
          <w:b/>
          <w:color w:val="auto"/>
          <w:sz w:val="28"/>
          <w:szCs w:val="28"/>
        </w:rPr>
      </w:pPr>
      <w:r>
        <w:rPr>
          <w:rFonts w:cs="Arial"/>
          <w:b/>
          <w:color w:val="auto"/>
          <w:sz w:val="28"/>
          <w:szCs w:val="28"/>
        </w:rPr>
        <w:t>D</w:t>
      </w:r>
      <w:r w:rsidR="006307E2">
        <w:rPr>
          <w:rFonts w:cs="Arial"/>
          <w:b/>
          <w:color w:val="auto"/>
          <w:sz w:val="28"/>
          <w:szCs w:val="28"/>
        </w:rPr>
        <w:t>M</w:t>
      </w:r>
      <w:r>
        <w:rPr>
          <w:rFonts w:cs="Arial"/>
          <w:b/>
          <w:color w:val="auto"/>
          <w:sz w:val="28"/>
          <w:szCs w:val="28"/>
        </w:rPr>
        <w:t xml:space="preserve"> N°</w:t>
      </w:r>
      <w:r w:rsidR="006307E2">
        <w:rPr>
          <w:rFonts w:cs="Arial"/>
          <w:b/>
          <w:color w:val="auto"/>
          <w:sz w:val="28"/>
          <w:szCs w:val="28"/>
        </w:rPr>
        <w:t>4</w:t>
      </w:r>
    </w:p>
    <w:p w:rsidR="00B428D6" w:rsidRDefault="00B428D6" w:rsidP="00637F5B">
      <w:pPr>
        <w:pStyle w:val="Style1"/>
        <w:jc w:val="center"/>
        <w:rPr>
          <w:rFonts w:cs="Arial"/>
          <w:b/>
          <w:color w:val="auto"/>
          <w:sz w:val="28"/>
          <w:szCs w:val="28"/>
        </w:rPr>
      </w:pPr>
    </w:p>
    <w:p w:rsidR="00B47D74" w:rsidRDefault="00B47D74" w:rsidP="006307E2">
      <w:pPr>
        <w:pStyle w:val="En-tte"/>
        <w:pBdr>
          <w:bottom w:val="single" w:sz="4" w:space="1" w:color="auto"/>
        </w:pBdr>
        <w:ind w:left="108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Presse Cisaille à Bac CVB 1000 T</w:t>
      </w:r>
    </w:p>
    <w:p w:rsidR="00B47D74" w:rsidRPr="00012668" w:rsidRDefault="00B47D74" w:rsidP="00B47D74">
      <w:pPr>
        <w:pStyle w:val="En-tte"/>
        <w:jc w:val="both"/>
        <w:rPr>
          <w:rFonts w:ascii="Times New Roman" w:hAnsi="Times New Roman"/>
        </w:rPr>
      </w:pPr>
    </w:p>
    <w:p w:rsidR="00B47D74" w:rsidRDefault="00C455F6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6"/>
        <w:gridCol w:w="2835"/>
        <w:gridCol w:w="2775"/>
      </w:tblGrid>
      <w:tr w:rsidR="002648FD" w:rsidRPr="00B428D6" w:rsidTr="002648FD">
        <w:tc>
          <w:tcPr>
            <w:tcW w:w="4786" w:type="dxa"/>
          </w:tcPr>
          <w:p w:rsidR="002648FD" w:rsidRPr="00B428D6" w:rsidRDefault="002648FD" w:rsidP="002648F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B428D6">
              <w:rPr>
                <w:rFonts w:ascii="Times New Roman" w:hAnsi="Times New Roman"/>
                <w:b/>
                <w:szCs w:val="24"/>
              </w:rPr>
              <w:t>Exigence</w:t>
            </w:r>
          </w:p>
        </w:tc>
        <w:tc>
          <w:tcPr>
            <w:tcW w:w="2835" w:type="dxa"/>
          </w:tcPr>
          <w:p w:rsidR="002648FD" w:rsidRPr="00B428D6" w:rsidRDefault="002648FD" w:rsidP="002648F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B428D6">
              <w:rPr>
                <w:rFonts w:ascii="Times New Roman" w:hAnsi="Times New Roman"/>
                <w:b/>
                <w:szCs w:val="24"/>
              </w:rPr>
              <w:t>Critère</w:t>
            </w:r>
          </w:p>
        </w:tc>
        <w:tc>
          <w:tcPr>
            <w:tcW w:w="2775" w:type="dxa"/>
          </w:tcPr>
          <w:p w:rsidR="002648FD" w:rsidRPr="00B428D6" w:rsidRDefault="002648FD" w:rsidP="002648F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B428D6">
              <w:rPr>
                <w:rFonts w:ascii="Times New Roman" w:hAnsi="Times New Roman"/>
                <w:b/>
                <w:szCs w:val="24"/>
              </w:rPr>
              <w:t>Niveau</w:t>
            </w:r>
          </w:p>
        </w:tc>
      </w:tr>
      <w:tr w:rsidR="002648FD" w:rsidTr="002648FD">
        <w:tc>
          <w:tcPr>
            <w:tcW w:w="4786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Compacter des matériaux métalliques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Force de coupe</w:t>
            </w:r>
          </w:p>
        </w:tc>
        <w:tc>
          <w:tcPr>
            <w:tcW w:w="2775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Équivalent 1000 tonnes</w:t>
            </w:r>
          </w:p>
        </w:tc>
      </w:tr>
      <w:tr w:rsidR="002648FD" w:rsidTr="002648FD">
        <w:tc>
          <w:tcPr>
            <w:tcW w:w="4786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Cisailler la ferraille à longueur variable</w:t>
            </w:r>
          </w:p>
        </w:tc>
        <w:tc>
          <w:tcPr>
            <w:tcW w:w="2835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Longueur des morceaux</w:t>
            </w:r>
          </w:p>
        </w:tc>
        <w:tc>
          <w:tcPr>
            <w:tcW w:w="2775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 à 95 cm</w:t>
            </w:r>
          </w:p>
        </w:tc>
      </w:tr>
      <w:tr w:rsidR="002648FD" w:rsidTr="002648FD">
        <w:tc>
          <w:tcPr>
            <w:tcW w:w="4786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Compacter </w:t>
            </w:r>
            <w:r>
              <w:rPr>
                <w:rFonts w:ascii="Times New Roman" w:hAnsi="Times New Roman"/>
                <w:szCs w:val="24"/>
              </w:rPr>
              <w:t xml:space="preserve">rapidement </w:t>
            </w:r>
            <w:r>
              <w:rPr>
                <w:rFonts w:ascii="Times New Roman" w:hAnsi="Times New Roman"/>
                <w:szCs w:val="24"/>
              </w:rPr>
              <w:t>une grande quantité de ferraille</w:t>
            </w:r>
          </w:p>
        </w:tc>
        <w:tc>
          <w:tcPr>
            <w:tcW w:w="2835" w:type="dxa"/>
          </w:tcPr>
          <w:p w:rsidR="002648FD" w:rsidRDefault="00E11673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Cadence maximale</w:t>
            </w:r>
          </w:p>
        </w:tc>
        <w:tc>
          <w:tcPr>
            <w:tcW w:w="2775" w:type="dxa"/>
          </w:tcPr>
          <w:p w:rsidR="002648FD" w:rsidRDefault="002648FD" w:rsidP="002648F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 tonnes à l’heure</w:t>
            </w:r>
          </w:p>
        </w:tc>
      </w:tr>
    </w:tbl>
    <w:p w:rsidR="002648FD" w:rsidRPr="002648FD" w:rsidRDefault="002648FD" w:rsidP="002648FD">
      <w:pPr>
        <w:jc w:val="both"/>
        <w:rPr>
          <w:rFonts w:ascii="Times New Roman" w:hAnsi="Times New Roman"/>
          <w:szCs w:val="24"/>
        </w:rPr>
      </w:pPr>
    </w:p>
    <w:p w:rsidR="00C455F6" w:rsidRDefault="00C455F6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</w:p>
    <w:p w:rsidR="00B428D6" w:rsidRDefault="00B428D6" w:rsidP="00B428D6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6506845" cy="3300095"/>
            <wp:effectExtent l="0" t="0" r="8255" b="0"/>
            <wp:docPr id="1" name="Image 1" descr="D:\Documents and Settings\internat\Mes documents\sourdun\PCSI\sourdun\DS\2013\DM4\ibd 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Documents and Settings\internat\Mes documents\sourdun\PCSI\sourdun\DS\2013\DM4\ibd c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D6" w:rsidRPr="00B428D6" w:rsidRDefault="00B428D6" w:rsidP="00B428D6">
      <w:pPr>
        <w:jc w:val="both"/>
        <w:rPr>
          <w:rFonts w:ascii="Times New Roman" w:hAnsi="Times New Roman"/>
          <w:szCs w:val="24"/>
        </w:rPr>
      </w:pPr>
    </w:p>
    <w:p w:rsidR="00B47D74" w:rsidRPr="00C455F6" w:rsidRDefault="00B47D74" w:rsidP="00C455F6">
      <w:pPr>
        <w:pStyle w:val="Paragraphedeliste"/>
        <w:numPr>
          <w:ilvl w:val="0"/>
          <w:numId w:val="5"/>
        </w:numPr>
        <w:rPr>
          <w:rFonts w:ascii="Times New Roman" w:hAnsi="Times New Roman"/>
          <w:szCs w:val="24"/>
        </w:rPr>
      </w:pPr>
      <w:r w:rsidRPr="00366131">
        <w:rPr>
          <w:position w:val="-30"/>
        </w:rPr>
        <w:object w:dxaOrig="3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9pt;height:33.4pt" o:ole="">
            <v:imagedata r:id="rId9" o:title=""/>
          </v:shape>
          <o:OLEObject Type="Embed" ProgID="Equation.3" ShapeID="_x0000_i1025" DrawAspect="Content" ObjectID="_1447830804" r:id="rId10"/>
        </w:object>
      </w:r>
      <w:r w:rsidRPr="00C455F6">
        <w:rPr>
          <w:rFonts w:ascii="Times New Roman" w:hAnsi="Times New Roman"/>
          <w:szCs w:val="24"/>
        </w:rPr>
        <w:t xml:space="preserve"> d’où on en </w:t>
      </w:r>
      <w:proofErr w:type="gramStart"/>
      <w:r w:rsidRPr="00C455F6">
        <w:rPr>
          <w:rFonts w:ascii="Times New Roman" w:hAnsi="Times New Roman"/>
          <w:szCs w:val="24"/>
        </w:rPr>
        <w:t xml:space="preserve">déduit </w:t>
      </w:r>
      <w:proofErr w:type="gramEnd"/>
      <w:r w:rsidRPr="00366131">
        <w:rPr>
          <w:position w:val="-60"/>
        </w:rPr>
        <w:object w:dxaOrig="2840" w:dyaOrig="980">
          <v:shape id="_x0000_i1026" type="#_x0000_t75" style="width:141.9pt;height:48pt" o:ole="">
            <v:imagedata r:id="rId11" o:title=""/>
          </v:shape>
          <o:OLEObject Type="Embed" ProgID="Equation.3" ShapeID="_x0000_i1026" DrawAspect="Content" ObjectID="_1447830805" r:id="rId12"/>
        </w:object>
      </w:r>
      <w:r w:rsidRPr="00C455F6">
        <w:rPr>
          <w:rFonts w:ascii="Times New Roman" w:hAnsi="Times New Roman"/>
          <w:szCs w:val="24"/>
        </w:rPr>
        <w:t>.</w:t>
      </w:r>
    </w:p>
    <w:p w:rsidR="00B47D74" w:rsidRDefault="00B47D74" w:rsidP="00B47D74">
      <w:pPr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position w:val="-10"/>
          <w:szCs w:val="24"/>
        </w:rPr>
        <w:object w:dxaOrig="3739" w:dyaOrig="360">
          <v:shape id="_x0000_i1027" type="#_x0000_t75" style="width:186.8pt;height:17.75pt" o:ole="">
            <v:imagedata r:id="rId13" o:title=""/>
          </v:shape>
          <o:OLEObject Type="Embed" ProgID="Equation.3" ShapeID="_x0000_i1027" DrawAspect="Content" ObjectID="_1447830806" r:id="rId14"/>
        </w:object>
      </w:r>
      <w:r w:rsidRPr="00366131">
        <w:rPr>
          <w:rFonts w:ascii="Times New Roman" w:hAnsi="Times New Roman"/>
          <w:szCs w:val="24"/>
        </w:rPr>
        <w:t xml:space="preserve"> d’où on en </w:t>
      </w:r>
      <w:proofErr w:type="gramStart"/>
      <w:r w:rsidRPr="00366131">
        <w:rPr>
          <w:rFonts w:ascii="Times New Roman" w:hAnsi="Times New Roman"/>
          <w:szCs w:val="24"/>
        </w:rPr>
        <w:t xml:space="preserve">déduit </w:t>
      </w:r>
      <w:proofErr w:type="gramEnd"/>
      <w:r w:rsidRPr="00366131">
        <w:rPr>
          <w:rFonts w:ascii="Times New Roman" w:hAnsi="Times New Roman"/>
          <w:position w:val="-60"/>
          <w:szCs w:val="24"/>
        </w:rPr>
        <w:object w:dxaOrig="3478" w:dyaOrig="1070">
          <v:shape id="_x0000_i1028" type="#_x0000_t75" style="width:174.25pt;height:54.25pt" o:ole="">
            <v:imagedata r:id="rId15" o:title=""/>
          </v:shape>
          <o:OLEObject Type="Embed" ProgID="Equation.3" ShapeID="_x0000_i1028" DrawAspect="Content" ObjectID="_1447830807" r:id="rId16"/>
        </w:object>
      </w:r>
      <w:r w:rsidRPr="00366131">
        <w:rPr>
          <w:rFonts w:ascii="Times New Roman" w:hAnsi="Times New Roman"/>
          <w:szCs w:val="24"/>
        </w:rPr>
        <w:t>.</w:t>
      </w:r>
    </w:p>
    <w:p w:rsidR="00B47D74" w:rsidRDefault="00B47D74" w:rsidP="00B47D7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AN : </w:t>
      </w:r>
      <w:r w:rsidRPr="00CD0770">
        <w:rPr>
          <w:rFonts w:ascii="Times New Roman" w:hAnsi="Times New Roman"/>
          <w:position w:val="-28"/>
          <w:szCs w:val="24"/>
        </w:rPr>
        <w:object w:dxaOrig="3159" w:dyaOrig="660">
          <v:shape id="_x0000_i1029" type="#_x0000_t75" style="width:158.6pt;height:32.35pt" o:ole="">
            <v:imagedata r:id="rId17" o:title=""/>
          </v:shape>
          <o:OLEObject Type="Embed" ProgID="Equation.3" ShapeID="_x0000_i1029" DrawAspect="Content" ObjectID="_1447830808" r:id="rId18"/>
        </w:object>
      </w:r>
      <w:r>
        <w:rPr>
          <w:rFonts w:ascii="Times New Roman" w:hAnsi="Times New Roman"/>
          <w:position w:val="-60"/>
          <w:szCs w:val="24"/>
        </w:rPr>
        <w:t xml:space="preserve">   </w:t>
      </w:r>
      <w:r w:rsidRPr="00CD0770">
        <w:rPr>
          <w:rFonts w:ascii="Times New Roman" w:hAnsi="Times New Roman"/>
          <w:position w:val="-28"/>
          <w:szCs w:val="24"/>
        </w:rPr>
        <w:object w:dxaOrig="3040" w:dyaOrig="700">
          <v:shape id="_x0000_i1030" type="#_x0000_t75" style="width:152.35pt;height:35.5pt" o:ole="">
            <v:imagedata r:id="rId19" o:title=""/>
          </v:shape>
          <o:OLEObject Type="Embed" ProgID="Equation.3" ShapeID="_x0000_i1030" DrawAspect="Content" ObjectID="_1447830809" r:id="rId20"/>
        </w:object>
      </w:r>
    </w:p>
    <w:p w:rsidR="00B47D74" w:rsidRDefault="00B47D74" w:rsidP="00B47D74">
      <w:pPr>
        <w:rPr>
          <w:rFonts w:ascii="Times New Roman" w:hAnsi="Times New Roman"/>
          <w:szCs w:val="24"/>
        </w:rPr>
      </w:pPr>
    </w:p>
    <w:p w:rsidR="00C455F6" w:rsidRDefault="00C455F6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</w:p>
    <w:p w:rsidR="00B47D74" w:rsidRPr="00C455F6" w:rsidRDefault="00B47D74" w:rsidP="00C455F6">
      <w:pPr>
        <w:pStyle w:val="Paragraphedeliste"/>
        <w:jc w:val="both"/>
        <w:rPr>
          <w:rFonts w:ascii="Times New Roman" w:hAnsi="Times New Roman"/>
          <w:szCs w:val="24"/>
        </w:rPr>
      </w:pPr>
      <w:r w:rsidRPr="00366131">
        <w:object w:dxaOrig="5040" w:dyaOrig="340">
          <v:shape id="_x0000_i1031" type="#_x0000_t75" style="width:252.5pt;height:16.7pt" o:ole="">
            <v:imagedata r:id="rId21" o:title=""/>
          </v:shape>
          <o:OLEObject Type="Embed" ProgID="Equation.3" ShapeID="_x0000_i1031" DrawAspect="Content" ObjectID="_1447830810" r:id="rId22"/>
        </w:object>
      </w:r>
      <w:r w:rsidRPr="00C455F6">
        <w:rPr>
          <w:rFonts w:ascii="Times New Roman" w:hAnsi="Times New Roman"/>
          <w:szCs w:val="24"/>
        </w:rPr>
        <w:t>.</w:t>
      </w:r>
    </w:p>
    <w:p w:rsidR="00B47D74" w:rsidRDefault="00B47D74" w:rsidP="00B47D74">
      <w:pPr>
        <w:ind w:firstLine="708"/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position w:val="-60"/>
          <w:szCs w:val="24"/>
        </w:rPr>
        <w:object w:dxaOrig="5780" w:dyaOrig="980">
          <v:shape id="_x0000_i1032" type="#_x0000_t75" style="width:289.05pt;height:48pt" o:ole="">
            <v:imagedata r:id="rId23" o:title=""/>
          </v:shape>
          <o:OLEObject Type="Embed" ProgID="Equation.3" ShapeID="_x0000_i1032" DrawAspect="Content" ObjectID="_1447830811" r:id="rId24"/>
        </w:object>
      </w:r>
      <w:r w:rsidRPr="00366131">
        <w:rPr>
          <w:rFonts w:ascii="Times New Roman" w:hAnsi="Times New Roman"/>
          <w:szCs w:val="24"/>
        </w:rPr>
        <w:t>.</w:t>
      </w:r>
    </w:p>
    <w:p w:rsidR="00B428D6" w:rsidRDefault="00B428D6" w:rsidP="00B47D74">
      <w:pPr>
        <w:ind w:firstLine="708"/>
        <w:rPr>
          <w:rFonts w:ascii="Times New Roman" w:hAnsi="Times New Roman"/>
          <w:szCs w:val="24"/>
        </w:rPr>
      </w:pPr>
    </w:p>
    <w:p w:rsidR="00B428D6" w:rsidRDefault="00B428D6" w:rsidP="00B47D74">
      <w:pPr>
        <w:ind w:firstLine="708"/>
        <w:rPr>
          <w:rFonts w:ascii="Times New Roman" w:hAnsi="Times New Roman"/>
          <w:szCs w:val="24"/>
        </w:rPr>
      </w:pPr>
    </w:p>
    <w:p w:rsidR="00B428D6" w:rsidRDefault="00B428D6" w:rsidP="00B47D74">
      <w:pPr>
        <w:ind w:firstLine="708"/>
        <w:rPr>
          <w:rFonts w:ascii="Times New Roman" w:hAnsi="Times New Roman"/>
          <w:szCs w:val="24"/>
        </w:rPr>
      </w:pPr>
    </w:p>
    <w:p w:rsidR="00B428D6" w:rsidRPr="00366131" w:rsidRDefault="00B428D6" w:rsidP="00B47D74">
      <w:pPr>
        <w:ind w:firstLine="708"/>
        <w:rPr>
          <w:rFonts w:ascii="Times New Roman" w:hAnsi="Times New Roman"/>
          <w:szCs w:val="24"/>
        </w:rPr>
      </w:pPr>
    </w:p>
    <w:p w:rsidR="00B47D74" w:rsidRPr="00C455F6" w:rsidRDefault="00B47D74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</w:p>
    <w:p w:rsidR="00B47D74" w:rsidRDefault="00B47D74" w:rsidP="00B47D74">
      <w:pPr>
        <w:jc w:val="center"/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object w:dxaOrig="12420" w:dyaOrig="5424">
          <v:shape id="_x0000_i1033" type="#_x0000_t75" style="width:377.75pt;height:163.85pt" o:ole="">
            <v:imagedata r:id="rId25" o:title=""/>
          </v:shape>
          <o:OLEObject Type="Embed" ProgID="Word.Picture.8" ShapeID="_x0000_i1033" DrawAspect="Content" ObjectID="_1447830812" r:id="rId26"/>
        </w:object>
      </w:r>
    </w:p>
    <w:p w:rsidR="00D60A2B" w:rsidRPr="00366131" w:rsidRDefault="00D60A2B" w:rsidP="00B47D74">
      <w:pPr>
        <w:jc w:val="center"/>
        <w:rPr>
          <w:rFonts w:ascii="Times New Roman" w:hAnsi="Times New Roman"/>
          <w:szCs w:val="24"/>
        </w:rPr>
      </w:pPr>
    </w:p>
    <w:p w:rsidR="00B47D74" w:rsidRPr="00D60A2B" w:rsidRDefault="00B47D74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366131">
        <w:rPr>
          <w:position w:val="-60"/>
        </w:rPr>
        <w:object w:dxaOrig="4140" w:dyaOrig="980">
          <v:shape id="_x0000_i1034" type="#_x0000_t75" style="width:206.6pt;height:48pt" o:ole="">
            <v:imagedata r:id="rId27" o:title=""/>
          </v:shape>
          <o:OLEObject Type="Embed" ProgID="Equation.3" ShapeID="_x0000_i1034" DrawAspect="Content" ObjectID="_1447830813" r:id="rId28"/>
        </w:object>
      </w:r>
      <w:r w:rsidRPr="00C455F6">
        <w:rPr>
          <w:rFonts w:ascii="Times New Roman" w:hAnsi="Times New Roman"/>
          <w:szCs w:val="24"/>
        </w:rPr>
        <w:t xml:space="preserve">. AN : </w:t>
      </w:r>
      <w:r w:rsidRPr="00233EEA">
        <w:rPr>
          <w:position w:val="-30"/>
        </w:rPr>
        <w:object w:dxaOrig="3220" w:dyaOrig="680">
          <v:shape id="_x0000_i1035" type="#_x0000_t75" style="width:160.7pt;height:33.4pt" o:ole="">
            <v:imagedata r:id="rId29" o:title=""/>
          </v:shape>
          <o:OLEObject Type="Embed" ProgID="Equation.3" ShapeID="_x0000_i1035" DrawAspect="Content" ObjectID="_1447830814" r:id="rId30"/>
        </w:object>
      </w:r>
    </w:p>
    <w:p w:rsidR="00D60A2B" w:rsidRPr="00D60A2B" w:rsidRDefault="00D60A2B" w:rsidP="00D60A2B">
      <w:pPr>
        <w:jc w:val="both"/>
        <w:rPr>
          <w:rFonts w:ascii="Times New Roman" w:hAnsi="Times New Roman"/>
          <w:szCs w:val="24"/>
        </w:rPr>
      </w:pPr>
    </w:p>
    <w:p w:rsidR="00B47D74" w:rsidRPr="00465CAE" w:rsidRDefault="00C455F6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D60A2B">
        <w:rPr>
          <w:rFonts w:ascii="Times New Roman" w:hAnsi="Times New Roman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p.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1+0,12.p+0,0004.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1+0,12.p+0,0004.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65CAE" w:rsidRDefault="00465CAE" w:rsidP="00465CAE">
      <w:pPr>
        <w:pStyle w:val="Paragraphedeliste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w:bookmarkStart w:id="0" w:name="OLE_LINK1"/>
                <w:bookmarkStart w:id="1" w:name="OLE_LINK2"/>
                <m:r>
                  <w:rPr>
                    <w:rFonts w:ascii="Cambria Math" w:hAnsi="Cambria Math"/>
                  </w:rPr>
                  <m:t>ω</m:t>
                </m:r>
                <w:bookmarkEnd w:id="0"/>
                <w:bookmarkEnd w:id="1"/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=12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dB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en</w:t>
      </w:r>
      <w:proofErr w:type="gram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=1</m:t>
        </m:r>
      </m:oMath>
      <w:r>
        <w:rPr>
          <w:rFonts w:ascii="Times New Roman" w:hAnsi="Times New Roman"/>
        </w:rPr>
        <w:t xml:space="preserve"> rad/s</w:t>
      </w:r>
    </w:p>
    <w:p w:rsidR="00465CAE" w:rsidRPr="00D60A2B" w:rsidRDefault="00465CAE" w:rsidP="00465CAE">
      <w:pPr>
        <w:pStyle w:val="Paragraphedeliste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Les pulsations de cassure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>
        <w:rPr>
          <w:rFonts w:ascii="Times New Roman" w:hAnsi="Times New Roman"/>
        </w:rPr>
        <w:t xml:space="preserve"> sont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=8,58</m:t>
        </m:r>
      </m:oMath>
      <w:r>
        <w:rPr>
          <w:rFonts w:ascii="Times New Roman" w:hAnsi="Times New Roman"/>
        </w:rPr>
        <w:t xml:space="preserve"> rad/s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291</m:t>
        </m:r>
      </m:oMath>
      <w:r w:rsidR="00F548CB">
        <w:rPr>
          <w:rFonts w:ascii="Times New Roman" w:hAnsi="Times New Roman"/>
        </w:rPr>
        <w:t xml:space="preserve"> rad/s</w:t>
      </w:r>
    </w:p>
    <w:p w:rsidR="00D60A2B" w:rsidRPr="00D60A2B" w:rsidRDefault="000127E0" w:rsidP="00465CAE">
      <w:r>
        <w:rPr>
          <w:noProof/>
        </w:rPr>
        <w:drawing>
          <wp:inline distT="0" distB="0" distL="0" distR="0" wp14:anchorId="0C5C193F" wp14:editId="44413EAF">
            <wp:extent cx="5888736" cy="4700016"/>
            <wp:effectExtent l="0" t="0" r="0" b="5715"/>
            <wp:docPr id="6" name="Image 6" descr="D:\Documents and Settings\internat\Mes documents\sourdun\PCSI\sourdun\DS\2013\DM4\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Documents and Settings\internat\Mes documents\sourdun\PCSI\sourdun\DS\2013\DM4\b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" t="3988" r="1886" b="17177"/>
                    <a:stretch/>
                  </pic:blipFill>
                  <pic:spPr bwMode="auto">
                    <a:xfrm>
                      <a:off x="0" y="0"/>
                      <a:ext cx="5887608" cy="46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A2B" w:rsidRDefault="00D60A2B" w:rsidP="00D60A2B">
      <w:pPr>
        <w:pStyle w:val="Paragraphedeliste"/>
        <w:jc w:val="both"/>
        <w:rPr>
          <w:rFonts w:ascii="Times New Roman" w:hAnsi="Times New Roman"/>
          <w:szCs w:val="24"/>
        </w:rPr>
      </w:pPr>
    </w:p>
    <w:p w:rsidR="00F548CB" w:rsidRDefault="00F548CB" w:rsidP="00D60A2B">
      <w:pPr>
        <w:pStyle w:val="Paragraphedeliste"/>
        <w:jc w:val="both"/>
        <w:rPr>
          <w:rFonts w:ascii="Times New Roman" w:hAnsi="Times New Roman"/>
          <w:szCs w:val="24"/>
        </w:rPr>
      </w:pPr>
    </w:p>
    <w:p w:rsidR="00F548CB" w:rsidRPr="00D60A2B" w:rsidRDefault="00F548CB" w:rsidP="00D60A2B">
      <w:pPr>
        <w:pStyle w:val="Paragraphedeliste"/>
        <w:jc w:val="both"/>
        <w:rPr>
          <w:rFonts w:ascii="Times New Roman" w:hAnsi="Times New Roman"/>
          <w:szCs w:val="24"/>
        </w:rPr>
      </w:pPr>
    </w:p>
    <w:p w:rsidR="00C455F6" w:rsidRPr="00C455F6" w:rsidRDefault="00C455F6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</w:t>
      </w:r>
    </w:p>
    <w:bookmarkStart w:id="2" w:name="_MON_1447828183"/>
    <w:bookmarkEnd w:id="2"/>
    <w:p w:rsidR="00B47D74" w:rsidRPr="00D60A2B" w:rsidRDefault="00D60A2B" w:rsidP="00D60A2B">
      <w:pPr>
        <w:pStyle w:val="Paragraphedeliste"/>
        <w:jc w:val="both"/>
        <w:rPr>
          <w:rFonts w:ascii="Times New Roman" w:hAnsi="Times New Roman"/>
          <w:szCs w:val="24"/>
        </w:rPr>
      </w:pPr>
      <w:r w:rsidRPr="00366131">
        <w:object w:dxaOrig="12495" w:dyaOrig="2472">
          <v:shape id="_x0000_i1043" type="#_x0000_t75" style="width:406.95pt;height:81.4pt" o:ole="">
            <v:imagedata r:id="rId32" o:title=""/>
          </v:shape>
          <o:OLEObject Type="Embed" ProgID="Word.Picture.8" ShapeID="_x0000_i1043" DrawAspect="Content" ObjectID="_1447830815" r:id="rId33"/>
        </w:object>
      </w:r>
    </w:p>
    <w:p w:rsidR="00D60A2B" w:rsidRPr="00C455F6" w:rsidRDefault="00D60A2B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</w:p>
    <w:p w:rsidR="00B47D74" w:rsidRPr="00366131" w:rsidRDefault="00B47D74" w:rsidP="00B47D74">
      <w:p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position w:val="-90"/>
          <w:szCs w:val="24"/>
        </w:rPr>
        <w:object w:dxaOrig="8400" w:dyaOrig="1920">
          <v:shape id="_x0000_i1042" type="#_x0000_t75" style="width:419.5pt;height:97.05pt" o:ole="">
            <v:imagedata r:id="rId34" o:title=""/>
          </v:shape>
          <o:OLEObject Type="Embed" ProgID="Equation.3" ShapeID="_x0000_i1042" DrawAspect="Content" ObjectID="_1447830816" r:id="rId35"/>
        </w:object>
      </w:r>
    </w:p>
    <w:p w:rsidR="00B47D74" w:rsidRPr="00E708C8" w:rsidRDefault="00B47D74" w:rsidP="00B47D74">
      <w:pPr>
        <w:tabs>
          <w:tab w:val="left" w:pos="709"/>
        </w:tabs>
        <w:rPr>
          <w:rFonts w:ascii="Times New Roman" w:hAnsi="Times New Roman"/>
          <w:szCs w:val="24"/>
          <w:lang w:val="en-US"/>
        </w:rPr>
      </w:pPr>
      <w:r w:rsidRPr="00366131">
        <w:rPr>
          <w:rFonts w:ascii="Times New Roman" w:hAnsi="Times New Roman"/>
          <w:position w:val="-60"/>
          <w:szCs w:val="24"/>
        </w:rPr>
        <w:object w:dxaOrig="5060" w:dyaOrig="980">
          <v:shape id="_x0000_i1036" type="#_x0000_t75" style="width:253.55pt;height:48pt" o:ole="">
            <v:imagedata r:id="rId36" o:title=""/>
          </v:shape>
          <o:OLEObject Type="Embed" ProgID="Equation.3" ShapeID="_x0000_i1036" DrawAspect="Content" ObjectID="_1447830817" r:id="rId37"/>
        </w:object>
      </w:r>
      <w:r w:rsidRPr="00E708C8">
        <w:rPr>
          <w:rFonts w:ascii="Times New Roman" w:hAnsi="Times New Roman"/>
          <w:position w:val="-60"/>
          <w:szCs w:val="24"/>
          <w:lang w:val="en-US"/>
        </w:rPr>
        <w:tab/>
      </w:r>
      <w:r w:rsidRPr="00E708C8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E708C8">
        <w:rPr>
          <w:rFonts w:ascii="Times New Roman" w:hAnsi="Times New Roman"/>
          <w:szCs w:val="24"/>
          <w:lang w:val="en-US"/>
        </w:rPr>
        <w:t>AN :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1+0,25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+0,03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Pr="00E708C8">
        <w:rPr>
          <w:rFonts w:ascii="Times" w:hAnsi="Times"/>
          <w:i/>
          <w:lang w:val="en-US"/>
        </w:rPr>
        <w:t>.</w:t>
      </w:r>
      <w:r w:rsidRPr="00E708C8">
        <w:rPr>
          <w:rFonts w:ascii="Times New Roman" w:hAnsi="Times New Roman"/>
          <w:szCs w:val="24"/>
          <w:lang w:val="en-US"/>
        </w:rPr>
        <w:t xml:space="preserve"> </w:t>
      </w:r>
    </w:p>
    <w:p w:rsidR="00B47D74" w:rsidRPr="00E708C8" w:rsidRDefault="00B47D74" w:rsidP="00B47D74">
      <w:pPr>
        <w:jc w:val="both"/>
        <w:rPr>
          <w:rFonts w:ascii="Times New Roman" w:hAnsi="Times New Roman"/>
          <w:szCs w:val="24"/>
          <w:lang w:val="en-US"/>
        </w:rPr>
      </w:pPr>
    </w:p>
    <w:p w:rsidR="00B47D74" w:rsidRPr="00C455F6" w:rsidRDefault="00B47D74" w:rsidP="00C455F6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C455F6">
        <w:rPr>
          <w:rFonts w:ascii="Times New Roman" w:hAnsi="Times New Roman"/>
          <w:szCs w:val="24"/>
        </w:rPr>
        <w:t>Fonction de transfert du 2</w:t>
      </w:r>
      <w:r w:rsidRPr="00C455F6">
        <w:rPr>
          <w:rFonts w:ascii="Times New Roman" w:hAnsi="Times New Roman"/>
          <w:szCs w:val="24"/>
          <w:vertAlign w:val="superscript"/>
        </w:rPr>
        <w:t>nd</w:t>
      </w:r>
      <w:r w:rsidRPr="00C455F6">
        <w:rPr>
          <w:rFonts w:ascii="Times New Roman" w:hAnsi="Times New Roman"/>
          <w:szCs w:val="24"/>
        </w:rPr>
        <w:t xml:space="preserve"> ordre, de classe 0, de paramètres caractéristiques :</w:t>
      </w:r>
    </w:p>
    <w:p w:rsidR="00B47D74" w:rsidRPr="00366131" w:rsidRDefault="00B47D74" w:rsidP="009637E4">
      <w:pPr>
        <w:numPr>
          <w:ilvl w:val="0"/>
          <w:numId w:val="2"/>
        </w:num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t>Gain statique : 1 ;</w:t>
      </w:r>
    </w:p>
    <w:p w:rsidR="00B47D74" w:rsidRPr="00366131" w:rsidRDefault="00B47D74" w:rsidP="009637E4">
      <w:pPr>
        <w:numPr>
          <w:ilvl w:val="0"/>
          <w:numId w:val="2"/>
        </w:num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t>Pulsation du système non amorti : 6 rad/s ;</w:t>
      </w:r>
    </w:p>
    <w:p w:rsidR="00B47D74" w:rsidRPr="00366131" w:rsidRDefault="00B47D74" w:rsidP="009637E4">
      <w:pPr>
        <w:numPr>
          <w:ilvl w:val="0"/>
          <w:numId w:val="2"/>
        </w:num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t>Coefficient d’amortissement : 0,75.</w:t>
      </w:r>
    </w:p>
    <w:p w:rsidR="00B47D74" w:rsidRPr="00366131" w:rsidRDefault="00B47D74" w:rsidP="00B47D74">
      <w:p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t>Le coefficient d’amortissement est proche de celui donnant un temps de réponse minimal.</w:t>
      </w:r>
      <w:r>
        <w:rPr>
          <w:rFonts w:ascii="Times New Roman" w:hAnsi="Times New Roman"/>
          <w:szCs w:val="24"/>
        </w:rPr>
        <w:t xml:space="preserve"> Il donnera un léger dépassement suite à une consigne en échelon.</w:t>
      </w:r>
    </w:p>
    <w:p w:rsidR="00B47D74" w:rsidRPr="00366131" w:rsidRDefault="00B47D74" w:rsidP="00B47D74">
      <w:pPr>
        <w:tabs>
          <w:tab w:val="left" w:pos="3932"/>
        </w:tabs>
        <w:rPr>
          <w:rFonts w:ascii="Times New Roman" w:hAnsi="Times New Roman"/>
          <w:szCs w:val="24"/>
        </w:rPr>
      </w:pPr>
    </w:p>
    <w:p w:rsidR="00B47D74" w:rsidRPr="002648FD" w:rsidRDefault="00B47D74" w:rsidP="002648FD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</w:p>
    <w:p w:rsidR="00B47D74" w:rsidRPr="00366131" w:rsidRDefault="00B47D74" w:rsidP="00B47D74">
      <w:pPr>
        <w:tabs>
          <w:tab w:val="left" w:pos="3932"/>
        </w:tabs>
        <w:jc w:val="center"/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object w:dxaOrig="10980" w:dyaOrig="9183">
          <v:shape id="_x0000_i1037" type="#_x0000_t75" style="width:301.55pt;height:252.5pt" o:ole="">
            <v:imagedata r:id="rId38" o:title=""/>
          </v:shape>
          <o:OLEObject Type="Embed" ProgID="Word.Picture.8" ShapeID="_x0000_i1037" DrawAspect="Content" ObjectID="_1447830818" r:id="rId39"/>
        </w:object>
      </w:r>
    </w:p>
    <w:p w:rsidR="002648FD" w:rsidRDefault="002648FD" w:rsidP="002648FD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</w:p>
    <w:p w:rsidR="00B47D74" w:rsidRPr="002648FD" w:rsidRDefault="002648FD" w:rsidP="002648FD">
      <w:pPr>
        <w:jc w:val="both"/>
        <w:rPr>
          <w:rFonts w:ascii="Times New Roman" w:hAnsi="Times New Roman"/>
          <w:szCs w:val="24"/>
        </w:rPr>
      </w:pPr>
      <w:r w:rsidRPr="002648FD">
        <w:rPr>
          <w:position w:val="-30"/>
        </w:rPr>
        <w:object w:dxaOrig="6979" w:dyaOrig="680">
          <v:shape id="_x0000_i1040" type="#_x0000_t75" style="width:348.5pt;height:33.4pt" o:ole="">
            <v:imagedata r:id="rId40" o:title=""/>
          </v:shape>
          <o:OLEObject Type="Embed" ProgID="Equation.DSMT4" ShapeID="_x0000_i1040" DrawAspect="Content" ObjectID="_1447830819" r:id="rId41"/>
        </w:object>
      </w:r>
      <w:r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B47D74" w:rsidRPr="002648FD">
        <w:rPr>
          <w:rFonts w:ascii="Times New Roman" w:hAnsi="Times New Roman"/>
          <w:szCs w:val="24"/>
        </w:rPr>
        <w:t>mm</w:t>
      </w:r>
      <w:proofErr w:type="gramEnd"/>
      <w:r w:rsidR="00B47D74" w:rsidRPr="002648FD">
        <w:rPr>
          <w:rFonts w:ascii="Times New Roman" w:hAnsi="Times New Roman"/>
          <w:szCs w:val="24"/>
        </w:rPr>
        <w:t>.</w:t>
      </w:r>
      <w:proofErr w:type="spellEnd"/>
    </w:p>
    <w:p w:rsidR="00B47D74" w:rsidRPr="00366131" w:rsidRDefault="00B47D74" w:rsidP="00B47D74">
      <w:p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szCs w:val="24"/>
        </w:rPr>
        <w:t>L’asservissement est donc précis.</w:t>
      </w:r>
    </w:p>
    <w:p w:rsidR="00B47D74" w:rsidRPr="00366131" w:rsidRDefault="00B47D74" w:rsidP="00B47D74">
      <w:pPr>
        <w:tabs>
          <w:tab w:val="left" w:pos="3932"/>
        </w:tabs>
        <w:rPr>
          <w:rFonts w:ascii="Times New Roman" w:hAnsi="Times New Roman"/>
          <w:szCs w:val="24"/>
        </w:rPr>
      </w:pPr>
      <w:bookmarkStart w:id="3" w:name="_GoBack"/>
      <w:bookmarkEnd w:id="3"/>
    </w:p>
    <w:p w:rsidR="00B47D74" w:rsidRPr="002648FD" w:rsidRDefault="002648FD" w:rsidP="002648FD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2648FD">
        <w:rPr>
          <w:position w:val="-32"/>
        </w:rPr>
        <w:object w:dxaOrig="2580" w:dyaOrig="740">
          <v:shape id="_x0000_i1041" type="#_x0000_t75" style="width:129.4pt;height:37.55pt" o:ole="">
            <v:imagedata r:id="rId42" o:title=""/>
          </v:shape>
          <o:OLEObject Type="Embed" ProgID="Equation.DSMT4" ShapeID="_x0000_i1041" DrawAspect="Content" ObjectID="_1447830820" r:id="rId43"/>
        </w:object>
      </w:r>
      <w:r w:rsidR="00B47D74" w:rsidRPr="002648FD">
        <w:rPr>
          <w:rFonts w:ascii="Times New Roman" w:hAnsi="Times New Roman"/>
          <w:szCs w:val="24"/>
        </w:rPr>
        <w:t>.</w:t>
      </w:r>
    </w:p>
    <w:p w:rsidR="00B47D74" w:rsidRPr="00366131" w:rsidRDefault="00B47D74" w:rsidP="00B47D74">
      <w:pPr>
        <w:tabs>
          <w:tab w:val="left" w:pos="3932"/>
        </w:tabs>
        <w:rPr>
          <w:rFonts w:ascii="Times New Roman" w:hAnsi="Times New Roman"/>
          <w:szCs w:val="24"/>
        </w:rPr>
      </w:pPr>
      <w:r w:rsidRPr="00366131">
        <w:rPr>
          <w:rFonts w:ascii="Times New Roman" w:hAnsi="Times New Roman"/>
          <w:position w:val="-90"/>
          <w:szCs w:val="24"/>
        </w:rPr>
        <w:object w:dxaOrig="10060" w:dyaOrig="1920">
          <v:shape id="_x0000_i1038" type="#_x0000_t75" style="width:502.95pt;height:97.05pt" o:ole="">
            <v:imagedata r:id="rId44" o:title=""/>
          </v:shape>
          <o:OLEObject Type="Embed" ProgID="Equation.3" ShapeID="_x0000_i1038" DrawAspect="Content" ObjectID="_1447830821" r:id="rId45"/>
        </w:object>
      </w:r>
    </w:p>
    <w:p w:rsidR="00B47D74" w:rsidRDefault="00B47D74" w:rsidP="00B47D74">
      <w:pPr>
        <w:tabs>
          <w:tab w:val="left" w:pos="709"/>
        </w:tabs>
        <w:rPr>
          <w:rFonts w:ascii="Times New Roman" w:hAnsi="Times New Roman"/>
          <w:szCs w:val="24"/>
          <w:lang w:val="en-US"/>
        </w:rPr>
      </w:pPr>
      <w:r w:rsidRPr="00443C81">
        <w:rPr>
          <w:rFonts w:ascii="Times New Roman" w:hAnsi="Times New Roman"/>
          <w:position w:val="-62"/>
          <w:szCs w:val="24"/>
        </w:rPr>
        <w:object w:dxaOrig="8140" w:dyaOrig="999">
          <v:shape id="_x0000_i1039" type="#_x0000_t75" style="width:406.95pt;height:50.1pt" o:ole="">
            <v:imagedata r:id="rId46" o:title=""/>
          </v:shape>
          <o:OLEObject Type="Embed" ProgID="Equation.3" ShapeID="_x0000_i1039" DrawAspect="Content" ObjectID="_1447830822" r:id="rId47"/>
        </w:object>
      </w:r>
      <w:r w:rsidRPr="00E708C8">
        <w:rPr>
          <w:rFonts w:ascii="Times New Roman" w:hAnsi="Times New Roman"/>
          <w:position w:val="-60"/>
          <w:szCs w:val="24"/>
          <w:lang w:val="en-US"/>
        </w:rPr>
        <w:tab/>
      </w:r>
      <w:r w:rsidRPr="00E708C8">
        <w:rPr>
          <w:rFonts w:ascii="Times New Roman" w:hAnsi="Times New Roman"/>
          <w:szCs w:val="24"/>
          <w:lang w:val="en-US"/>
        </w:rPr>
        <w:t xml:space="preserve"> </w:t>
      </w:r>
    </w:p>
    <w:p w:rsidR="00B47D74" w:rsidRDefault="00B47D74" w:rsidP="00B47D74">
      <w:pPr>
        <w:tabs>
          <w:tab w:val="left" w:pos="709"/>
        </w:tabs>
        <w:rPr>
          <w:rFonts w:ascii="Times New Roman" w:hAnsi="Times New Roman"/>
          <w:szCs w:val="24"/>
          <w:lang w:val="en-US"/>
        </w:rPr>
      </w:pPr>
    </w:p>
    <w:p w:rsidR="00B47D74" w:rsidRPr="00E708C8" w:rsidRDefault="00B47D74" w:rsidP="00B47D74">
      <w:pPr>
        <w:tabs>
          <w:tab w:val="left" w:pos="709"/>
        </w:tabs>
        <w:rPr>
          <w:rFonts w:ascii="Times New Roman" w:hAnsi="Times New Roman"/>
          <w:szCs w:val="24"/>
          <w:lang w:val="en-US"/>
        </w:rPr>
      </w:pPr>
      <w:proofErr w:type="gramStart"/>
      <w:r w:rsidRPr="00E708C8">
        <w:rPr>
          <w:rFonts w:ascii="Times New Roman" w:hAnsi="Times New Roman"/>
          <w:szCs w:val="24"/>
          <w:lang w:val="en-US"/>
        </w:rPr>
        <w:t>AN :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1+0,25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+0,055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3,1.10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den>
        </m:f>
      </m:oMath>
      <w:r w:rsidRPr="00E708C8">
        <w:rPr>
          <w:rFonts w:ascii="Times" w:hAnsi="Times"/>
          <w:i/>
          <w:lang w:val="en-US"/>
        </w:rPr>
        <w:t>.</w:t>
      </w:r>
      <w:r w:rsidRPr="00E708C8">
        <w:rPr>
          <w:rFonts w:ascii="Times New Roman" w:hAnsi="Times New Roman"/>
          <w:szCs w:val="24"/>
          <w:lang w:val="en-US"/>
        </w:rPr>
        <w:t xml:space="preserve"> </w:t>
      </w:r>
    </w:p>
    <w:p w:rsidR="00B47D74" w:rsidRPr="00744EFA" w:rsidRDefault="00B47D74" w:rsidP="00B47D74">
      <w:pPr>
        <w:tabs>
          <w:tab w:val="left" w:pos="3932"/>
        </w:tabs>
        <w:rPr>
          <w:szCs w:val="24"/>
          <w:lang w:val="en-US"/>
        </w:rPr>
      </w:pPr>
    </w:p>
    <w:p w:rsidR="00B47D74" w:rsidRPr="00F548CB" w:rsidRDefault="00B47D74" w:rsidP="00F548CB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szCs w:val="24"/>
          <w:lang w:val="en-US"/>
        </w:rPr>
      </w:pPr>
    </w:p>
    <w:p w:rsidR="00B47D74" w:rsidRDefault="00B47D74" w:rsidP="00B47D74">
      <w:pPr>
        <w:ind w:firstLine="708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827EDF" wp14:editId="7849F6EB">
                <wp:simplePos x="0" y="0"/>
                <wp:positionH relativeFrom="column">
                  <wp:posOffset>2169795</wp:posOffset>
                </wp:positionH>
                <wp:positionV relativeFrom="paragraph">
                  <wp:posOffset>1290320</wp:posOffset>
                </wp:positionV>
                <wp:extent cx="2418715" cy="1027430"/>
                <wp:effectExtent l="8890" t="8890" r="10795" b="1143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715" cy="102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D74" w:rsidRPr="00DB6354" w:rsidRDefault="00B47D74" w:rsidP="00B47D74">
                            <w:pPr>
                              <w:rPr>
                                <w:sz w:val="20"/>
                              </w:rPr>
                            </w:pPr>
                            <w:r w:rsidRPr="00DB6354">
                              <w:rPr>
                                <w:rFonts w:ascii="Symbol" w:hAnsi="Symbol"/>
                                <w:sz w:val="20"/>
                              </w:rPr>
                              <w:t></w:t>
                            </w:r>
                            <w:r w:rsidRPr="00DB6354">
                              <w:rPr>
                                <w:sz w:val="20"/>
                                <w:vertAlign w:val="subscript"/>
                              </w:rPr>
                              <w:t>s</w:t>
                            </w:r>
                            <w:r w:rsidRPr="00DB6354">
                              <w:rPr>
                                <w:sz w:val="20"/>
                              </w:rPr>
                              <w:t xml:space="preserve"> = 0 mm</w:t>
                            </w:r>
                          </w:p>
                          <w:p w:rsidR="00B47D74" w:rsidRPr="00DB6354" w:rsidRDefault="00B47D74" w:rsidP="00B47D74">
                            <w:pPr>
                              <w:rPr>
                                <w:sz w:val="20"/>
                              </w:rPr>
                            </w:pPr>
                            <w:r w:rsidRPr="00DB6354">
                              <w:rPr>
                                <w:sz w:val="20"/>
                              </w:rPr>
                              <w:t>tr</w:t>
                            </w:r>
                            <w:r w:rsidRPr="00DB6354">
                              <w:rPr>
                                <w:sz w:val="20"/>
                                <w:vertAlign w:val="subscript"/>
                              </w:rPr>
                              <w:t>5%</w:t>
                            </w:r>
                            <w:r w:rsidRPr="00DB6354">
                              <w:rPr>
                                <w:sz w:val="20"/>
                              </w:rPr>
                              <w:t xml:space="preserve"> =  1,2 s</w:t>
                            </w:r>
                          </w:p>
                          <w:p w:rsidR="00B47D74" w:rsidRDefault="00B47D74" w:rsidP="00B47D74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DB635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Cette modélisation donne des dépassements et un temps de réponse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plus importants.</w:t>
                            </w:r>
                          </w:p>
                          <w:p w:rsidR="00B47D74" w:rsidRDefault="00B47D74" w:rsidP="00B47D74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L’écart statique est toujours nul.</w:t>
                            </w:r>
                          </w:p>
                          <w:p w:rsidR="00B47D74" w:rsidRPr="00DB6354" w:rsidRDefault="00B47D74" w:rsidP="00B47D74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70.85pt;margin-top:101.6pt;width:190.45pt;height:80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">
                <v:textbox>
                  <w:txbxContent>
                    <w:p w:rsidR="00B47D74" w:rsidRPr="00DB6354" w:rsidRDefault="00B47D74" w:rsidP="00B47D74">
                      <w:pPr>
                        <w:rPr>
                          <w:sz w:val="20"/>
                        </w:rPr>
                      </w:pPr>
                      <w:r w:rsidRPr="00DB6354">
                        <w:rPr>
                          <w:rFonts w:ascii="Symbol" w:hAnsi="Symbol"/>
                          <w:sz w:val="20"/>
                        </w:rPr>
                        <w:t></w:t>
                      </w:r>
                      <w:r w:rsidRPr="00DB6354">
                        <w:rPr>
                          <w:sz w:val="20"/>
                          <w:vertAlign w:val="subscript"/>
                        </w:rPr>
                        <w:t>s</w:t>
                      </w:r>
                      <w:r w:rsidRPr="00DB6354">
                        <w:rPr>
                          <w:sz w:val="20"/>
                        </w:rPr>
                        <w:t xml:space="preserve"> = 0 mm</w:t>
                      </w:r>
                    </w:p>
                    <w:p w:rsidR="00B47D74" w:rsidRPr="00DB6354" w:rsidRDefault="00B47D74" w:rsidP="00B47D74">
                      <w:pPr>
                        <w:rPr>
                          <w:sz w:val="20"/>
                        </w:rPr>
                      </w:pPr>
                      <w:r w:rsidRPr="00DB6354">
                        <w:rPr>
                          <w:sz w:val="20"/>
                        </w:rPr>
                        <w:t>tr</w:t>
                      </w:r>
                      <w:r w:rsidRPr="00DB6354">
                        <w:rPr>
                          <w:sz w:val="20"/>
                          <w:vertAlign w:val="subscript"/>
                        </w:rPr>
                        <w:t>5%</w:t>
                      </w:r>
                      <w:r w:rsidRPr="00DB6354">
                        <w:rPr>
                          <w:sz w:val="20"/>
                        </w:rPr>
                        <w:t xml:space="preserve"> =  1,2 s</w:t>
                      </w:r>
                    </w:p>
                    <w:p w:rsidR="00B47D74" w:rsidRDefault="00B47D74" w:rsidP="00B47D74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DB6354">
                        <w:rPr>
                          <w:rFonts w:ascii="Times New Roman" w:hAnsi="Times New Roman"/>
                          <w:sz w:val="20"/>
                        </w:rPr>
                        <w:t xml:space="preserve">Cette modélisation donne des dépassements et un temps de réponse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plus importants.</w:t>
                      </w:r>
                    </w:p>
                    <w:p w:rsidR="00B47D74" w:rsidRDefault="00B47D74" w:rsidP="00B47D74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L’écart statique est toujours nul.</w:t>
                      </w:r>
                    </w:p>
                    <w:p w:rsidR="00B47D74" w:rsidRPr="00DB6354" w:rsidRDefault="00B47D74" w:rsidP="00B47D74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928145" wp14:editId="3775FD1F">
                <wp:simplePos x="0" y="0"/>
                <wp:positionH relativeFrom="column">
                  <wp:posOffset>1689100</wp:posOffset>
                </wp:positionH>
                <wp:positionV relativeFrom="paragraph">
                  <wp:posOffset>729615</wp:posOffset>
                </wp:positionV>
                <wp:extent cx="0" cy="2333625"/>
                <wp:effectExtent l="13970" t="10160" r="5080" b="889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33pt;margin-top:57.45pt;width:0;height:18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7C6BEC" wp14:editId="74451885">
                <wp:simplePos x="0" y="0"/>
                <wp:positionH relativeFrom="column">
                  <wp:posOffset>672465</wp:posOffset>
                </wp:positionH>
                <wp:positionV relativeFrom="paragraph">
                  <wp:posOffset>729615</wp:posOffset>
                </wp:positionV>
                <wp:extent cx="4043045" cy="0"/>
                <wp:effectExtent l="6985" t="10160" r="7620" b="8890"/>
                <wp:wrapNone/>
                <wp:docPr id="3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3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52.95pt;margin-top:57.45pt;width:318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CA93B7" wp14:editId="0B918E74">
                <wp:simplePos x="0" y="0"/>
                <wp:positionH relativeFrom="column">
                  <wp:posOffset>672465</wp:posOffset>
                </wp:positionH>
                <wp:positionV relativeFrom="paragraph">
                  <wp:posOffset>909955</wp:posOffset>
                </wp:positionV>
                <wp:extent cx="4043045" cy="0"/>
                <wp:effectExtent l="6985" t="9525" r="7620" b="9525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3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52.95pt;margin-top:71.65pt;width:318.3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"/>
            </w:pict>
          </mc:Fallback>
        </mc:AlternateContent>
      </w:r>
      <w:r>
        <w:rPr>
          <w:rFonts w:ascii="Times New Roman" w:hAnsi="Times New Roman"/>
          <w:noProof/>
          <w:szCs w:val="24"/>
        </w:rPr>
        <w:drawing>
          <wp:inline distT="0" distB="0" distL="0" distR="0" wp14:anchorId="6A12A9BE" wp14:editId="6906C14D">
            <wp:extent cx="4245965" cy="3246981"/>
            <wp:effectExtent l="19050" t="0" r="218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19" cy="324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74" w:rsidRPr="00F1406D" w:rsidRDefault="00B47D74" w:rsidP="00F1406D">
      <w:pPr>
        <w:rPr>
          <w:rFonts w:ascii="Times New Roman" w:hAnsi="Times New Roman"/>
          <w:i/>
        </w:rPr>
      </w:pPr>
    </w:p>
    <w:sectPr w:rsidR="00B47D74" w:rsidRPr="00F1406D" w:rsidSect="00F71BC4">
      <w:headerReference w:type="default" r:id="rId49"/>
      <w:footerReference w:type="default" r:id="rId50"/>
      <w:pgSz w:w="11906" w:h="16838"/>
      <w:pgMar w:top="1077" w:right="748" w:bottom="902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80B" w:rsidRDefault="00FE580B">
      <w:r>
        <w:separator/>
      </w:r>
    </w:p>
  </w:endnote>
  <w:endnote w:type="continuationSeparator" w:id="0">
    <w:p w:rsidR="00FE580B" w:rsidRDefault="00FE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20C" w:rsidRPr="00E47784" w:rsidRDefault="00E47784" w:rsidP="00C02135">
    <w:pPr>
      <w:pStyle w:val="Pieddepage"/>
      <w:jc w:val="right"/>
      <w:rPr>
        <w:rStyle w:val="Numrodepage"/>
      </w:rPr>
    </w:pPr>
    <w:r w:rsidRPr="00E47784">
      <w:rPr>
        <w:rStyle w:val="Numrodepage"/>
        <w:i/>
        <w:sz w:val="16"/>
        <w:szCs w:val="16"/>
      </w:rPr>
      <w:fldChar w:fldCharType="begin"/>
    </w:r>
    <w:r w:rsidRPr="00E47784">
      <w:rPr>
        <w:rStyle w:val="Numrodepage"/>
        <w:i/>
        <w:sz w:val="16"/>
        <w:szCs w:val="16"/>
      </w:rPr>
      <w:instrText xml:space="preserve"> PAGE </w:instrText>
    </w:r>
    <w:r w:rsidRPr="00E47784">
      <w:rPr>
        <w:rStyle w:val="Numrodepage"/>
        <w:i/>
        <w:sz w:val="16"/>
        <w:szCs w:val="16"/>
      </w:rPr>
      <w:fldChar w:fldCharType="separate"/>
    </w:r>
    <w:r w:rsidR="008B483A">
      <w:rPr>
        <w:rStyle w:val="Numrodepage"/>
        <w:i/>
        <w:noProof/>
        <w:sz w:val="16"/>
        <w:szCs w:val="16"/>
      </w:rPr>
      <w:t>1</w:t>
    </w:r>
    <w:r w:rsidRPr="00E47784">
      <w:rPr>
        <w:rStyle w:val="Numrodepage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80B" w:rsidRDefault="00FE580B">
      <w:r>
        <w:separator/>
      </w:r>
    </w:p>
  </w:footnote>
  <w:footnote w:type="continuationSeparator" w:id="0">
    <w:p w:rsidR="00FE580B" w:rsidRDefault="00FE5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20C" w:rsidRPr="00C02135" w:rsidRDefault="00485F25" w:rsidP="00C02135">
    <w:pPr>
      <w:pStyle w:val="En-tte"/>
      <w:jc w:val="right"/>
      <w:rPr>
        <w:rFonts w:ascii="Times New Roman" w:hAnsi="Times New Roman"/>
        <w:i/>
        <w:sz w:val="16"/>
        <w:szCs w:val="16"/>
      </w:rPr>
    </w:pPr>
    <w:r>
      <w:rPr>
        <w:rFonts w:ascii="Times New Roman" w:hAnsi="Times New Roman"/>
        <w:i/>
        <w:sz w:val="16"/>
        <w:szCs w:val="16"/>
      </w:rPr>
      <w:t xml:space="preserve">Corrigé </w:t>
    </w:r>
    <w:r w:rsidR="0022320C" w:rsidRPr="00C02135">
      <w:rPr>
        <w:rFonts w:ascii="Times New Roman" w:hAnsi="Times New Roman"/>
        <w:i/>
        <w:sz w:val="16"/>
        <w:szCs w:val="16"/>
      </w:rPr>
      <w:t>D</w:t>
    </w:r>
    <w:r w:rsidR="006307E2">
      <w:rPr>
        <w:rFonts w:ascii="Times New Roman" w:hAnsi="Times New Roman"/>
        <w:i/>
        <w:sz w:val="16"/>
        <w:szCs w:val="16"/>
      </w:rPr>
      <w:t>M</w:t>
    </w:r>
    <w:r w:rsidR="0022320C" w:rsidRPr="00C02135">
      <w:rPr>
        <w:rFonts w:ascii="Times New Roman" w:hAnsi="Times New Roman"/>
        <w:i/>
        <w:sz w:val="16"/>
        <w:szCs w:val="16"/>
      </w:rPr>
      <w:t xml:space="preserve"> N°</w:t>
    </w:r>
    <w:r w:rsidR="006307E2">
      <w:rPr>
        <w:rFonts w:ascii="Times New Roman" w:hAnsi="Times New Roman"/>
        <w:i/>
        <w:sz w:val="16"/>
        <w:szCs w:val="16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598EF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AFA376A"/>
    <w:multiLevelType w:val="hybridMultilevel"/>
    <w:tmpl w:val="E24E8F80"/>
    <w:lvl w:ilvl="0" w:tplc="6130C27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2162"/>
    <w:multiLevelType w:val="hybridMultilevel"/>
    <w:tmpl w:val="8AA8CBEC"/>
    <w:lvl w:ilvl="0" w:tplc="1990F6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D2C3B"/>
    <w:multiLevelType w:val="hybridMultilevel"/>
    <w:tmpl w:val="0316B5C0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660084"/>
    <w:multiLevelType w:val="hybridMultilevel"/>
    <w:tmpl w:val="9028EB22"/>
    <w:lvl w:ilvl="0" w:tplc="34DAE82C">
      <w:start w:val="2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04198F"/>
    <w:multiLevelType w:val="hybridMultilevel"/>
    <w:tmpl w:val="6B4490BA"/>
    <w:lvl w:ilvl="0" w:tplc="6130C27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3A"/>
    <w:rsid w:val="0000041A"/>
    <w:rsid w:val="000035A2"/>
    <w:rsid w:val="00011170"/>
    <w:rsid w:val="000127E0"/>
    <w:rsid w:val="000129A9"/>
    <w:rsid w:val="00012B3C"/>
    <w:rsid w:val="00013BCE"/>
    <w:rsid w:val="00014452"/>
    <w:rsid w:val="00014556"/>
    <w:rsid w:val="000176A0"/>
    <w:rsid w:val="00017ADE"/>
    <w:rsid w:val="00017C39"/>
    <w:rsid w:val="00023AF3"/>
    <w:rsid w:val="00026942"/>
    <w:rsid w:val="0003301D"/>
    <w:rsid w:val="00033F8E"/>
    <w:rsid w:val="0003609E"/>
    <w:rsid w:val="0004284F"/>
    <w:rsid w:val="000441E6"/>
    <w:rsid w:val="00051283"/>
    <w:rsid w:val="000527DA"/>
    <w:rsid w:val="0005354F"/>
    <w:rsid w:val="0005416F"/>
    <w:rsid w:val="0005635A"/>
    <w:rsid w:val="00061421"/>
    <w:rsid w:val="0006310C"/>
    <w:rsid w:val="0006521F"/>
    <w:rsid w:val="0006546D"/>
    <w:rsid w:val="00070EC6"/>
    <w:rsid w:val="00073AD9"/>
    <w:rsid w:val="00077186"/>
    <w:rsid w:val="0007722E"/>
    <w:rsid w:val="0009037C"/>
    <w:rsid w:val="00090BF0"/>
    <w:rsid w:val="0009177E"/>
    <w:rsid w:val="00092EA5"/>
    <w:rsid w:val="000962B9"/>
    <w:rsid w:val="00097292"/>
    <w:rsid w:val="00097F25"/>
    <w:rsid w:val="000A4D27"/>
    <w:rsid w:val="000B0236"/>
    <w:rsid w:val="000B0614"/>
    <w:rsid w:val="000B7D84"/>
    <w:rsid w:val="000C0730"/>
    <w:rsid w:val="000C1F94"/>
    <w:rsid w:val="000C33E1"/>
    <w:rsid w:val="000C3B84"/>
    <w:rsid w:val="000C68EC"/>
    <w:rsid w:val="000C6FEB"/>
    <w:rsid w:val="000D18EA"/>
    <w:rsid w:val="000D3463"/>
    <w:rsid w:val="000D3C4D"/>
    <w:rsid w:val="000D4321"/>
    <w:rsid w:val="000E0E96"/>
    <w:rsid w:val="000E15EF"/>
    <w:rsid w:val="000F0390"/>
    <w:rsid w:val="000F5390"/>
    <w:rsid w:val="000F6F71"/>
    <w:rsid w:val="000F7085"/>
    <w:rsid w:val="00101389"/>
    <w:rsid w:val="001024C6"/>
    <w:rsid w:val="0011369C"/>
    <w:rsid w:val="0011523E"/>
    <w:rsid w:val="00125F43"/>
    <w:rsid w:val="0012672D"/>
    <w:rsid w:val="00136867"/>
    <w:rsid w:val="00136F64"/>
    <w:rsid w:val="00140F81"/>
    <w:rsid w:val="001421A3"/>
    <w:rsid w:val="001544FA"/>
    <w:rsid w:val="001545DD"/>
    <w:rsid w:val="00156731"/>
    <w:rsid w:val="00156CCC"/>
    <w:rsid w:val="0015736E"/>
    <w:rsid w:val="00157784"/>
    <w:rsid w:val="00161400"/>
    <w:rsid w:val="00161CEC"/>
    <w:rsid w:val="00162009"/>
    <w:rsid w:val="00163EB1"/>
    <w:rsid w:val="001652DF"/>
    <w:rsid w:val="00166E90"/>
    <w:rsid w:val="001728BC"/>
    <w:rsid w:val="00172A94"/>
    <w:rsid w:val="00177ED3"/>
    <w:rsid w:val="00180F8B"/>
    <w:rsid w:val="00180FBE"/>
    <w:rsid w:val="0018142F"/>
    <w:rsid w:val="001835E8"/>
    <w:rsid w:val="00183CD5"/>
    <w:rsid w:val="00184FEC"/>
    <w:rsid w:val="001850DC"/>
    <w:rsid w:val="001868FA"/>
    <w:rsid w:val="00186E0B"/>
    <w:rsid w:val="00187668"/>
    <w:rsid w:val="001951D2"/>
    <w:rsid w:val="00195FB1"/>
    <w:rsid w:val="001A0CE8"/>
    <w:rsid w:val="001A2A09"/>
    <w:rsid w:val="001A6385"/>
    <w:rsid w:val="001B3894"/>
    <w:rsid w:val="001B3907"/>
    <w:rsid w:val="001B640F"/>
    <w:rsid w:val="001C03B1"/>
    <w:rsid w:val="001C1721"/>
    <w:rsid w:val="001C21E5"/>
    <w:rsid w:val="001C3AB3"/>
    <w:rsid w:val="001C5BF2"/>
    <w:rsid w:val="001C6109"/>
    <w:rsid w:val="001C625B"/>
    <w:rsid w:val="001D061A"/>
    <w:rsid w:val="001D11AD"/>
    <w:rsid w:val="001D1D3C"/>
    <w:rsid w:val="001D2AD2"/>
    <w:rsid w:val="001D3EE1"/>
    <w:rsid w:val="001D56EC"/>
    <w:rsid w:val="001E07BE"/>
    <w:rsid w:val="001E1057"/>
    <w:rsid w:val="001E134E"/>
    <w:rsid w:val="001E1806"/>
    <w:rsid w:val="001E39F2"/>
    <w:rsid w:val="001E482B"/>
    <w:rsid w:val="001F4660"/>
    <w:rsid w:val="001F5AB4"/>
    <w:rsid w:val="001F60F6"/>
    <w:rsid w:val="001F69A9"/>
    <w:rsid w:val="001F6C68"/>
    <w:rsid w:val="001F78FC"/>
    <w:rsid w:val="00201E29"/>
    <w:rsid w:val="00205315"/>
    <w:rsid w:val="002060B8"/>
    <w:rsid w:val="00217EC3"/>
    <w:rsid w:val="0022143E"/>
    <w:rsid w:val="00221B17"/>
    <w:rsid w:val="0022320C"/>
    <w:rsid w:val="0022393B"/>
    <w:rsid w:val="0022431E"/>
    <w:rsid w:val="002341AE"/>
    <w:rsid w:val="00235215"/>
    <w:rsid w:val="00237CB6"/>
    <w:rsid w:val="00243C28"/>
    <w:rsid w:val="00244469"/>
    <w:rsid w:val="00247907"/>
    <w:rsid w:val="00253F1B"/>
    <w:rsid w:val="002565D9"/>
    <w:rsid w:val="00257528"/>
    <w:rsid w:val="00260306"/>
    <w:rsid w:val="0026111B"/>
    <w:rsid w:val="00263901"/>
    <w:rsid w:val="002648FD"/>
    <w:rsid w:val="00272683"/>
    <w:rsid w:val="002752AC"/>
    <w:rsid w:val="00276E57"/>
    <w:rsid w:val="00282282"/>
    <w:rsid w:val="00282725"/>
    <w:rsid w:val="00284E35"/>
    <w:rsid w:val="00287427"/>
    <w:rsid w:val="0029190A"/>
    <w:rsid w:val="00292423"/>
    <w:rsid w:val="00292B97"/>
    <w:rsid w:val="002941D9"/>
    <w:rsid w:val="002A059A"/>
    <w:rsid w:val="002A243E"/>
    <w:rsid w:val="002A2AC8"/>
    <w:rsid w:val="002A3DFF"/>
    <w:rsid w:val="002B0405"/>
    <w:rsid w:val="002B3B9B"/>
    <w:rsid w:val="002B42C4"/>
    <w:rsid w:val="002B42D1"/>
    <w:rsid w:val="002B4601"/>
    <w:rsid w:val="002B755A"/>
    <w:rsid w:val="002C512C"/>
    <w:rsid w:val="002C59C8"/>
    <w:rsid w:val="002C6630"/>
    <w:rsid w:val="002C7673"/>
    <w:rsid w:val="002D20DC"/>
    <w:rsid w:val="002D3ADD"/>
    <w:rsid w:val="002E02B4"/>
    <w:rsid w:val="002E0495"/>
    <w:rsid w:val="002E06F4"/>
    <w:rsid w:val="002E137A"/>
    <w:rsid w:val="002E19EA"/>
    <w:rsid w:val="002E40E0"/>
    <w:rsid w:val="002E54C9"/>
    <w:rsid w:val="002E657E"/>
    <w:rsid w:val="002E74CF"/>
    <w:rsid w:val="002E7A20"/>
    <w:rsid w:val="002F433A"/>
    <w:rsid w:val="002F469A"/>
    <w:rsid w:val="00306568"/>
    <w:rsid w:val="00313B78"/>
    <w:rsid w:val="0031686F"/>
    <w:rsid w:val="00317EA1"/>
    <w:rsid w:val="00323512"/>
    <w:rsid w:val="00325FA8"/>
    <w:rsid w:val="0033305A"/>
    <w:rsid w:val="00335130"/>
    <w:rsid w:val="0033798C"/>
    <w:rsid w:val="003420DA"/>
    <w:rsid w:val="0034296A"/>
    <w:rsid w:val="00347823"/>
    <w:rsid w:val="0035108C"/>
    <w:rsid w:val="003515CA"/>
    <w:rsid w:val="0035437D"/>
    <w:rsid w:val="00355F3F"/>
    <w:rsid w:val="00356B67"/>
    <w:rsid w:val="003609D6"/>
    <w:rsid w:val="00363950"/>
    <w:rsid w:val="003655A0"/>
    <w:rsid w:val="00370E34"/>
    <w:rsid w:val="00372EAB"/>
    <w:rsid w:val="00375536"/>
    <w:rsid w:val="00376353"/>
    <w:rsid w:val="003768B2"/>
    <w:rsid w:val="003771B7"/>
    <w:rsid w:val="00381CDF"/>
    <w:rsid w:val="00386580"/>
    <w:rsid w:val="00386714"/>
    <w:rsid w:val="0038714F"/>
    <w:rsid w:val="00387582"/>
    <w:rsid w:val="003960AF"/>
    <w:rsid w:val="003978D7"/>
    <w:rsid w:val="003A0C73"/>
    <w:rsid w:val="003A14D5"/>
    <w:rsid w:val="003A1F70"/>
    <w:rsid w:val="003A40FB"/>
    <w:rsid w:val="003A6D94"/>
    <w:rsid w:val="003B031F"/>
    <w:rsid w:val="003B1900"/>
    <w:rsid w:val="003B350E"/>
    <w:rsid w:val="003B774D"/>
    <w:rsid w:val="003B7A1F"/>
    <w:rsid w:val="003C1B01"/>
    <w:rsid w:val="003C2B25"/>
    <w:rsid w:val="003C5567"/>
    <w:rsid w:val="003C5EA9"/>
    <w:rsid w:val="003C6296"/>
    <w:rsid w:val="003C6D43"/>
    <w:rsid w:val="003C72A1"/>
    <w:rsid w:val="003D2B07"/>
    <w:rsid w:val="003D46D5"/>
    <w:rsid w:val="003D4ED9"/>
    <w:rsid w:val="003E78CB"/>
    <w:rsid w:val="003E7A48"/>
    <w:rsid w:val="003F279E"/>
    <w:rsid w:val="003F4F05"/>
    <w:rsid w:val="003F55EC"/>
    <w:rsid w:val="003F573F"/>
    <w:rsid w:val="004032A0"/>
    <w:rsid w:val="00410117"/>
    <w:rsid w:val="0041542F"/>
    <w:rsid w:val="004155D0"/>
    <w:rsid w:val="00416F99"/>
    <w:rsid w:val="00420F5C"/>
    <w:rsid w:val="00421AEE"/>
    <w:rsid w:val="00421B25"/>
    <w:rsid w:val="00426B18"/>
    <w:rsid w:val="0043043E"/>
    <w:rsid w:val="00432291"/>
    <w:rsid w:val="004355DA"/>
    <w:rsid w:val="0044193F"/>
    <w:rsid w:val="00442D95"/>
    <w:rsid w:val="00446599"/>
    <w:rsid w:val="004479FE"/>
    <w:rsid w:val="00447CE2"/>
    <w:rsid w:val="00451AD6"/>
    <w:rsid w:val="00452BDC"/>
    <w:rsid w:val="00452D47"/>
    <w:rsid w:val="00454957"/>
    <w:rsid w:val="004550A9"/>
    <w:rsid w:val="00456C95"/>
    <w:rsid w:val="00464C4D"/>
    <w:rsid w:val="00464ED4"/>
    <w:rsid w:val="00465CAE"/>
    <w:rsid w:val="0046682C"/>
    <w:rsid w:val="0046698C"/>
    <w:rsid w:val="004676E0"/>
    <w:rsid w:val="004702A0"/>
    <w:rsid w:val="00470F83"/>
    <w:rsid w:val="00471504"/>
    <w:rsid w:val="004725B4"/>
    <w:rsid w:val="004741AA"/>
    <w:rsid w:val="00483BD9"/>
    <w:rsid w:val="004856C6"/>
    <w:rsid w:val="00485F25"/>
    <w:rsid w:val="00486AD5"/>
    <w:rsid w:val="004907C1"/>
    <w:rsid w:val="004949A5"/>
    <w:rsid w:val="004956A7"/>
    <w:rsid w:val="00495BEA"/>
    <w:rsid w:val="00496DF5"/>
    <w:rsid w:val="00497AD6"/>
    <w:rsid w:val="004A350E"/>
    <w:rsid w:val="004A675E"/>
    <w:rsid w:val="004B1C58"/>
    <w:rsid w:val="004B3845"/>
    <w:rsid w:val="004B4D6B"/>
    <w:rsid w:val="004B51EE"/>
    <w:rsid w:val="004B5FA4"/>
    <w:rsid w:val="004B7269"/>
    <w:rsid w:val="004B72CC"/>
    <w:rsid w:val="004C440E"/>
    <w:rsid w:val="004C50F3"/>
    <w:rsid w:val="004C6001"/>
    <w:rsid w:val="004D05C0"/>
    <w:rsid w:val="004D4DD2"/>
    <w:rsid w:val="004E039A"/>
    <w:rsid w:val="004E0829"/>
    <w:rsid w:val="004E28D0"/>
    <w:rsid w:val="004E6E06"/>
    <w:rsid w:val="004F01E4"/>
    <w:rsid w:val="004F09F0"/>
    <w:rsid w:val="004F16A4"/>
    <w:rsid w:val="004F22C4"/>
    <w:rsid w:val="004F3558"/>
    <w:rsid w:val="0051060F"/>
    <w:rsid w:val="00510902"/>
    <w:rsid w:val="00510F77"/>
    <w:rsid w:val="00511D53"/>
    <w:rsid w:val="005200C7"/>
    <w:rsid w:val="00520A00"/>
    <w:rsid w:val="00521ADC"/>
    <w:rsid w:val="00522138"/>
    <w:rsid w:val="0052255E"/>
    <w:rsid w:val="0052495F"/>
    <w:rsid w:val="00524BCC"/>
    <w:rsid w:val="005259B2"/>
    <w:rsid w:val="005326F0"/>
    <w:rsid w:val="00533A6B"/>
    <w:rsid w:val="00540C3F"/>
    <w:rsid w:val="00541D53"/>
    <w:rsid w:val="0054522C"/>
    <w:rsid w:val="00552330"/>
    <w:rsid w:val="00553282"/>
    <w:rsid w:val="005552AE"/>
    <w:rsid w:val="00561736"/>
    <w:rsid w:val="005649C8"/>
    <w:rsid w:val="00564DB3"/>
    <w:rsid w:val="0056712C"/>
    <w:rsid w:val="005675E2"/>
    <w:rsid w:val="005676F3"/>
    <w:rsid w:val="00570CC3"/>
    <w:rsid w:val="00570F0A"/>
    <w:rsid w:val="00586A44"/>
    <w:rsid w:val="00586B65"/>
    <w:rsid w:val="00586EC5"/>
    <w:rsid w:val="0058770B"/>
    <w:rsid w:val="00590C86"/>
    <w:rsid w:val="00590EEB"/>
    <w:rsid w:val="00591047"/>
    <w:rsid w:val="00593B1D"/>
    <w:rsid w:val="00596BDF"/>
    <w:rsid w:val="005A2075"/>
    <w:rsid w:val="005A2C15"/>
    <w:rsid w:val="005A36CD"/>
    <w:rsid w:val="005A5B69"/>
    <w:rsid w:val="005B1FF8"/>
    <w:rsid w:val="005B5308"/>
    <w:rsid w:val="005B6110"/>
    <w:rsid w:val="005B66AF"/>
    <w:rsid w:val="005B6CCE"/>
    <w:rsid w:val="005C57E6"/>
    <w:rsid w:val="005C7025"/>
    <w:rsid w:val="005D18BA"/>
    <w:rsid w:val="005D1D2F"/>
    <w:rsid w:val="005D2692"/>
    <w:rsid w:val="005D4BFB"/>
    <w:rsid w:val="005D5BEE"/>
    <w:rsid w:val="005E08FC"/>
    <w:rsid w:val="005E14A6"/>
    <w:rsid w:val="005E3CBA"/>
    <w:rsid w:val="005E543D"/>
    <w:rsid w:val="005E6FDE"/>
    <w:rsid w:val="005F0E8A"/>
    <w:rsid w:val="005F147E"/>
    <w:rsid w:val="005F1B74"/>
    <w:rsid w:val="005F43B8"/>
    <w:rsid w:val="006007F3"/>
    <w:rsid w:val="006015AF"/>
    <w:rsid w:val="00601E8C"/>
    <w:rsid w:val="0060373C"/>
    <w:rsid w:val="00606CC2"/>
    <w:rsid w:val="00612638"/>
    <w:rsid w:val="00616BAE"/>
    <w:rsid w:val="00623E02"/>
    <w:rsid w:val="00624721"/>
    <w:rsid w:val="006307E2"/>
    <w:rsid w:val="00631816"/>
    <w:rsid w:val="00633FC4"/>
    <w:rsid w:val="00634235"/>
    <w:rsid w:val="006359A6"/>
    <w:rsid w:val="00637F5B"/>
    <w:rsid w:val="0064054D"/>
    <w:rsid w:val="00640573"/>
    <w:rsid w:val="0064096C"/>
    <w:rsid w:val="0064249B"/>
    <w:rsid w:val="0064511E"/>
    <w:rsid w:val="0064641C"/>
    <w:rsid w:val="00646915"/>
    <w:rsid w:val="00646FC9"/>
    <w:rsid w:val="00652FB9"/>
    <w:rsid w:val="00657D08"/>
    <w:rsid w:val="00661889"/>
    <w:rsid w:val="006625E8"/>
    <w:rsid w:val="00663D74"/>
    <w:rsid w:val="00666D00"/>
    <w:rsid w:val="00672D28"/>
    <w:rsid w:val="006755EE"/>
    <w:rsid w:val="00676828"/>
    <w:rsid w:val="00676EB1"/>
    <w:rsid w:val="00677563"/>
    <w:rsid w:val="006817E0"/>
    <w:rsid w:val="00683CAE"/>
    <w:rsid w:val="0068679D"/>
    <w:rsid w:val="006915B7"/>
    <w:rsid w:val="00694525"/>
    <w:rsid w:val="00694B62"/>
    <w:rsid w:val="00695C6C"/>
    <w:rsid w:val="006A0A1B"/>
    <w:rsid w:val="006A20A4"/>
    <w:rsid w:val="006A2EB8"/>
    <w:rsid w:val="006A7A00"/>
    <w:rsid w:val="006B4961"/>
    <w:rsid w:val="006B543E"/>
    <w:rsid w:val="006C16A5"/>
    <w:rsid w:val="006C2BAA"/>
    <w:rsid w:val="006C5075"/>
    <w:rsid w:val="006C6F71"/>
    <w:rsid w:val="006D252F"/>
    <w:rsid w:val="006D5DD5"/>
    <w:rsid w:val="006E13C0"/>
    <w:rsid w:val="006E2222"/>
    <w:rsid w:val="006E3B4F"/>
    <w:rsid w:val="006F00E6"/>
    <w:rsid w:val="006F05D7"/>
    <w:rsid w:val="006F2B12"/>
    <w:rsid w:val="00700046"/>
    <w:rsid w:val="00702108"/>
    <w:rsid w:val="00705A21"/>
    <w:rsid w:val="0070604B"/>
    <w:rsid w:val="00713949"/>
    <w:rsid w:val="007171A9"/>
    <w:rsid w:val="00723187"/>
    <w:rsid w:val="007240BB"/>
    <w:rsid w:val="00724520"/>
    <w:rsid w:val="007330F8"/>
    <w:rsid w:val="0073401F"/>
    <w:rsid w:val="00735BBF"/>
    <w:rsid w:val="00736B9F"/>
    <w:rsid w:val="00743C8A"/>
    <w:rsid w:val="0074670E"/>
    <w:rsid w:val="007467F4"/>
    <w:rsid w:val="00750262"/>
    <w:rsid w:val="007510D8"/>
    <w:rsid w:val="00751677"/>
    <w:rsid w:val="00755EC3"/>
    <w:rsid w:val="00757556"/>
    <w:rsid w:val="007634DA"/>
    <w:rsid w:val="0076656D"/>
    <w:rsid w:val="00770325"/>
    <w:rsid w:val="007724F7"/>
    <w:rsid w:val="00773B34"/>
    <w:rsid w:val="007745B1"/>
    <w:rsid w:val="0078109A"/>
    <w:rsid w:val="007836F8"/>
    <w:rsid w:val="00787B5C"/>
    <w:rsid w:val="00791DA1"/>
    <w:rsid w:val="007943CE"/>
    <w:rsid w:val="00794898"/>
    <w:rsid w:val="007A6132"/>
    <w:rsid w:val="007B13A5"/>
    <w:rsid w:val="007B17F6"/>
    <w:rsid w:val="007B5AAC"/>
    <w:rsid w:val="007B7B31"/>
    <w:rsid w:val="007B7FB8"/>
    <w:rsid w:val="007C07FD"/>
    <w:rsid w:val="007C2A25"/>
    <w:rsid w:val="007C36F0"/>
    <w:rsid w:val="007D1F0E"/>
    <w:rsid w:val="007D279D"/>
    <w:rsid w:val="007D4682"/>
    <w:rsid w:val="007D4A62"/>
    <w:rsid w:val="007D5BCD"/>
    <w:rsid w:val="007D6FE2"/>
    <w:rsid w:val="007E1BB3"/>
    <w:rsid w:val="007E2FF4"/>
    <w:rsid w:val="007F1455"/>
    <w:rsid w:val="007F5019"/>
    <w:rsid w:val="007F5A5B"/>
    <w:rsid w:val="007F7270"/>
    <w:rsid w:val="007F7738"/>
    <w:rsid w:val="00802319"/>
    <w:rsid w:val="00803ACB"/>
    <w:rsid w:val="00804520"/>
    <w:rsid w:val="00804713"/>
    <w:rsid w:val="00812F90"/>
    <w:rsid w:val="00814A52"/>
    <w:rsid w:val="008151BA"/>
    <w:rsid w:val="00817FCA"/>
    <w:rsid w:val="00820628"/>
    <w:rsid w:val="00822E57"/>
    <w:rsid w:val="00826BA8"/>
    <w:rsid w:val="00836010"/>
    <w:rsid w:val="00836DE4"/>
    <w:rsid w:val="00840C26"/>
    <w:rsid w:val="00841F26"/>
    <w:rsid w:val="00842BDC"/>
    <w:rsid w:val="00844EDA"/>
    <w:rsid w:val="00847D53"/>
    <w:rsid w:val="00847E8E"/>
    <w:rsid w:val="00851D88"/>
    <w:rsid w:val="00852091"/>
    <w:rsid w:val="00852438"/>
    <w:rsid w:val="0085309D"/>
    <w:rsid w:val="00853A36"/>
    <w:rsid w:val="00853A91"/>
    <w:rsid w:val="00861368"/>
    <w:rsid w:val="00861ABE"/>
    <w:rsid w:val="00862816"/>
    <w:rsid w:val="008643DA"/>
    <w:rsid w:val="0087156F"/>
    <w:rsid w:val="00872CCD"/>
    <w:rsid w:val="00872D61"/>
    <w:rsid w:val="00872E1E"/>
    <w:rsid w:val="00876399"/>
    <w:rsid w:val="00883239"/>
    <w:rsid w:val="00884916"/>
    <w:rsid w:val="00885671"/>
    <w:rsid w:val="008863CD"/>
    <w:rsid w:val="008A2011"/>
    <w:rsid w:val="008A68D2"/>
    <w:rsid w:val="008B3C48"/>
    <w:rsid w:val="008B483A"/>
    <w:rsid w:val="008C5958"/>
    <w:rsid w:val="008D1023"/>
    <w:rsid w:val="008D2E44"/>
    <w:rsid w:val="008D4E57"/>
    <w:rsid w:val="008D51BE"/>
    <w:rsid w:val="008E0835"/>
    <w:rsid w:val="008E2197"/>
    <w:rsid w:val="008E292D"/>
    <w:rsid w:val="008E6D92"/>
    <w:rsid w:val="008F07DA"/>
    <w:rsid w:val="008F143E"/>
    <w:rsid w:val="008F2624"/>
    <w:rsid w:val="008F2E0B"/>
    <w:rsid w:val="008F76BD"/>
    <w:rsid w:val="008F77AE"/>
    <w:rsid w:val="009016A3"/>
    <w:rsid w:val="00905991"/>
    <w:rsid w:val="009077D1"/>
    <w:rsid w:val="00910175"/>
    <w:rsid w:val="00911CDD"/>
    <w:rsid w:val="00912BBD"/>
    <w:rsid w:val="00913A4C"/>
    <w:rsid w:val="00913DE2"/>
    <w:rsid w:val="00915BBE"/>
    <w:rsid w:val="009314B2"/>
    <w:rsid w:val="009316ED"/>
    <w:rsid w:val="00931BC1"/>
    <w:rsid w:val="00934152"/>
    <w:rsid w:val="00936595"/>
    <w:rsid w:val="009367D7"/>
    <w:rsid w:val="00940015"/>
    <w:rsid w:val="00943E73"/>
    <w:rsid w:val="0095118B"/>
    <w:rsid w:val="009520AB"/>
    <w:rsid w:val="009553A8"/>
    <w:rsid w:val="00956B9D"/>
    <w:rsid w:val="009637E4"/>
    <w:rsid w:val="009645E3"/>
    <w:rsid w:val="009647E2"/>
    <w:rsid w:val="00965799"/>
    <w:rsid w:val="00966C26"/>
    <w:rsid w:val="0096706D"/>
    <w:rsid w:val="009705E2"/>
    <w:rsid w:val="00974905"/>
    <w:rsid w:val="00976A42"/>
    <w:rsid w:val="009778F9"/>
    <w:rsid w:val="00982DA5"/>
    <w:rsid w:val="009841BD"/>
    <w:rsid w:val="00986825"/>
    <w:rsid w:val="009913A9"/>
    <w:rsid w:val="00992521"/>
    <w:rsid w:val="00993FE7"/>
    <w:rsid w:val="009A2702"/>
    <w:rsid w:val="009A36F1"/>
    <w:rsid w:val="009A4F65"/>
    <w:rsid w:val="009A567A"/>
    <w:rsid w:val="009B2A48"/>
    <w:rsid w:val="009B4D0E"/>
    <w:rsid w:val="009B591D"/>
    <w:rsid w:val="009C6FCB"/>
    <w:rsid w:val="009C72B6"/>
    <w:rsid w:val="009D19BE"/>
    <w:rsid w:val="009D72A9"/>
    <w:rsid w:val="009D7A6A"/>
    <w:rsid w:val="009E30AC"/>
    <w:rsid w:val="009E41E1"/>
    <w:rsid w:val="009E56E1"/>
    <w:rsid w:val="009F03E6"/>
    <w:rsid w:val="009F1A56"/>
    <w:rsid w:val="009F58E1"/>
    <w:rsid w:val="009F636A"/>
    <w:rsid w:val="00A007FE"/>
    <w:rsid w:val="00A01027"/>
    <w:rsid w:val="00A02496"/>
    <w:rsid w:val="00A02CBC"/>
    <w:rsid w:val="00A079C7"/>
    <w:rsid w:val="00A12E07"/>
    <w:rsid w:val="00A14F37"/>
    <w:rsid w:val="00A20811"/>
    <w:rsid w:val="00A2089D"/>
    <w:rsid w:val="00A21425"/>
    <w:rsid w:val="00A26A9A"/>
    <w:rsid w:val="00A3061B"/>
    <w:rsid w:val="00A31213"/>
    <w:rsid w:val="00A3125B"/>
    <w:rsid w:val="00A324F0"/>
    <w:rsid w:val="00A33274"/>
    <w:rsid w:val="00A40B0A"/>
    <w:rsid w:val="00A41509"/>
    <w:rsid w:val="00A422A3"/>
    <w:rsid w:val="00A4250E"/>
    <w:rsid w:val="00A43D68"/>
    <w:rsid w:val="00A4506F"/>
    <w:rsid w:val="00A45BE0"/>
    <w:rsid w:val="00A50ADD"/>
    <w:rsid w:val="00A53562"/>
    <w:rsid w:val="00A563EF"/>
    <w:rsid w:val="00A650C6"/>
    <w:rsid w:val="00A71E22"/>
    <w:rsid w:val="00A72F8C"/>
    <w:rsid w:val="00A73230"/>
    <w:rsid w:val="00A739A9"/>
    <w:rsid w:val="00A7459F"/>
    <w:rsid w:val="00A76418"/>
    <w:rsid w:val="00A77DE3"/>
    <w:rsid w:val="00A807C8"/>
    <w:rsid w:val="00A811E0"/>
    <w:rsid w:val="00A8265C"/>
    <w:rsid w:val="00A845A4"/>
    <w:rsid w:val="00A8713E"/>
    <w:rsid w:val="00A90C01"/>
    <w:rsid w:val="00A91DBA"/>
    <w:rsid w:val="00A91E38"/>
    <w:rsid w:val="00A94622"/>
    <w:rsid w:val="00A94F43"/>
    <w:rsid w:val="00A97569"/>
    <w:rsid w:val="00A97B2E"/>
    <w:rsid w:val="00AA11B2"/>
    <w:rsid w:val="00AA1361"/>
    <w:rsid w:val="00AA7C93"/>
    <w:rsid w:val="00AB156F"/>
    <w:rsid w:val="00AB17BC"/>
    <w:rsid w:val="00AB1DC8"/>
    <w:rsid w:val="00AB3FF9"/>
    <w:rsid w:val="00AB4BC7"/>
    <w:rsid w:val="00AC4078"/>
    <w:rsid w:val="00AC5825"/>
    <w:rsid w:val="00AC785E"/>
    <w:rsid w:val="00AD1BDC"/>
    <w:rsid w:val="00AD4A7B"/>
    <w:rsid w:val="00AD500C"/>
    <w:rsid w:val="00AD5A9C"/>
    <w:rsid w:val="00AD7641"/>
    <w:rsid w:val="00AD7925"/>
    <w:rsid w:val="00AE10EF"/>
    <w:rsid w:val="00AE2E0E"/>
    <w:rsid w:val="00AE4BF8"/>
    <w:rsid w:val="00AE56B2"/>
    <w:rsid w:val="00AE5B0A"/>
    <w:rsid w:val="00AF1CCA"/>
    <w:rsid w:val="00AF46DD"/>
    <w:rsid w:val="00B067A8"/>
    <w:rsid w:val="00B10C0E"/>
    <w:rsid w:val="00B115EF"/>
    <w:rsid w:val="00B20760"/>
    <w:rsid w:val="00B2179F"/>
    <w:rsid w:val="00B217B4"/>
    <w:rsid w:val="00B24E31"/>
    <w:rsid w:val="00B31F7E"/>
    <w:rsid w:val="00B337B7"/>
    <w:rsid w:val="00B33C92"/>
    <w:rsid w:val="00B400C0"/>
    <w:rsid w:val="00B40E7B"/>
    <w:rsid w:val="00B41D11"/>
    <w:rsid w:val="00B428D6"/>
    <w:rsid w:val="00B44D24"/>
    <w:rsid w:val="00B451C4"/>
    <w:rsid w:val="00B46C61"/>
    <w:rsid w:val="00B46D5F"/>
    <w:rsid w:val="00B47CC9"/>
    <w:rsid w:val="00B47D74"/>
    <w:rsid w:val="00B514AD"/>
    <w:rsid w:val="00B515AC"/>
    <w:rsid w:val="00B535BA"/>
    <w:rsid w:val="00B53D7D"/>
    <w:rsid w:val="00B55453"/>
    <w:rsid w:val="00B575CF"/>
    <w:rsid w:val="00B6168E"/>
    <w:rsid w:val="00B63815"/>
    <w:rsid w:val="00B6416D"/>
    <w:rsid w:val="00B664C2"/>
    <w:rsid w:val="00B70B12"/>
    <w:rsid w:val="00B70D18"/>
    <w:rsid w:val="00B71F51"/>
    <w:rsid w:val="00B73249"/>
    <w:rsid w:val="00B737E7"/>
    <w:rsid w:val="00B7415A"/>
    <w:rsid w:val="00B74247"/>
    <w:rsid w:val="00B7639C"/>
    <w:rsid w:val="00B771B4"/>
    <w:rsid w:val="00B806EB"/>
    <w:rsid w:val="00B81D95"/>
    <w:rsid w:val="00B81E8A"/>
    <w:rsid w:val="00B92248"/>
    <w:rsid w:val="00B926BC"/>
    <w:rsid w:val="00B92AE7"/>
    <w:rsid w:val="00B935EB"/>
    <w:rsid w:val="00B966E2"/>
    <w:rsid w:val="00BA4151"/>
    <w:rsid w:val="00BA438E"/>
    <w:rsid w:val="00BA6E7D"/>
    <w:rsid w:val="00BA7C19"/>
    <w:rsid w:val="00BB22E4"/>
    <w:rsid w:val="00BB7EDD"/>
    <w:rsid w:val="00BC0BFB"/>
    <w:rsid w:val="00BC1962"/>
    <w:rsid w:val="00BC5CF1"/>
    <w:rsid w:val="00BC687F"/>
    <w:rsid w:val="00BC78CE"/>
    <w:rsid w:val="00BD23EE"/>
    <w:rsid w:val="00BD3AFB"/>
    <w:rsid w:val="00BD3B09"/>
    <w:rsid w:val="00BD432D"/>
    <w:rsid w:val="00BD4D77"/>
    <w:rsid w:val="00BD4E9B"/>
    <w:rsid w:val="00BF04BC"/>
    <w:rsid w:val="00BF12B4"/>
    <w:rsid w:val="00C02135"/>
    <w:rsid w:val="00C03260"/>
    <w:rsid w:val="00C040BF"/>
    <w:rsid w:val="00C042FC"/>
    <w:rsid w:val="00C06D34"/>
    <w:rsid w:val="00C10434"/>
    <w:rsid w:val="00C11705"/>
    <w:rsid w:val="00C11B70"/>
    <w:rsid w:val="00C11E0E"/>
    <w:rsid w:val="00C12BC5"/>
    <w:rsid w:val="00C15109"/>
    <w:rsid w:val="00C1556D"/>
    <w:rsid w:val="00C165D8"/>
    <w:rsid w:val="00C17AF7"/>
    <w:rsid w:val="00C223A8"/>
    <w:rsid w:val="00C24238"/>
    <w:rsid w:val="00C259C7"/>
    <w:rsid w:val="00C309BC"/>
    <w:rsid w:val="00C36DFC"/>
    <w:rsid w:val="00C407D2"/>
    <w:rsid w:val="00C42575"/>
    <w:rsid w:val="00C455F6"/>
    <w:rsid w:val="00C4712C"/>
    <w:rsid w:val="00C53AA6"/>
    <w:rsid w:val="00C56734"/>
    <w:rsid w:val="00C615AD"/>
    <w:rsid w:val="00C63991"/>
    <w:rsid w:val="00C67237"/>
    <w:rsid w:val="00C70813"/>
    <w:rsid w:val="00C738D4"/>
    <w:rsid w:val="00C76A7C"/>
    <w:rsid w:val="00C81365"/>
    <w:rsid w:val="00C8274A"/>
    <w:rsid w:val="00C83B8E"/>
    <w:rsid w:val="00C86EAB"/>
    <w:rsid w:val="00C91630"/>
    <w:rsid w:val="00C91EAD"/>
    <w:rsid w:val="00C954A9"/>
    <w:rsid w:val="00C97356"/>
    <w:rsid w:val="00CA1E09"/>
    <w:rsid w:val="00CA3ECA"/>
    <w:rsid w:val="00CA6118"/>
    <w:rsid w:val="00CA645F"/>
    <w:rsid w:val="00CA6FB5"/>
    <w:rsid w:val="00CB1AA7"/>
    <w:rsid w:val="00CB1EDD"/>
    <w:rsid w:val="00CB2BDA"/>
    <w:rsid w:val="00CB48B0"/>
    <w:rsid w:val="00CC2BE6"/>
    <w:rsid w:val="00CC5E12"/>
    <w:rsid w:val="00CC701F"/>
    <w:rsid w:val="00CC77A8"/>
    <w:rsid w:val="00CD0D61"/>
    <w:rsid w:val="00CD1072"/>
    <w:rsid w:val="00CD119B"/>
    <w:rsid w:val="00CD21E6"/>
    <w:rsid w:val="00CD26F7"/>
    <w:rsid w:val="00CD5308"/>
    <w:rsid w:val="00CD5F68"/>
    <w:rsid w:val="00CD742D"/>
    <w:rsid w:val="00CE003E"/>
    <w:rsid w:val="00CE0AEB"/>
    <w:rsid w:val="00CE2C45"/>
    <w:rsid w:val="00CE369D"/>
    <w:rsid w:val="00CE60F5"/>
    <w:rsid w:val="00CF108C"/>
    <w:rsid w:val="00CF21FC"/>
    <w:rsid w:val="00CF53CF"/>
    <w:rsid w:val="00CF5F7F"/>
    <w:rsid w:val="00CF627F"/>
    <w:rsid w:val="00D029D1"/>
    <w:rsid w:val="00D051BB"/>
    <w:rsid w:val="00D06013"/>
    <w:rsid w:val="00D062AB"/>
    <w:rsid w:val="00D07CB8"/>
    <w:rsid w:val="00D105EE"/>
    <w:rsid w:val="00D10DC1"/>
    <w:rsid w:val="00D10EA3"/>
    <w:rsid w:val="00D13FD9"/>
    <w:rsid w:val="00D14224"/>
    <w:rsid w:val="00D14A45"/>
    <w:rsid w:val="00D155AC"/>
    <w:rsid w:val="00D16AF0"/>
    <w:rsid w:val="00D20EC8"/>
    <w:rsid w:val="00D22A54"/>
    <w:rsid w:val="00D248E8"/>
    <w:rsid w:val="00D27310"/>
    <w:rsid w:val="00D309B7"/>
    <w:rsid w:val="00D31722"/>
    <w:rsid w:val="00D31729"/>
    <w:rsid w:val="00D3317A"/>
    <w:rsid w:val="00D41403"/>
    <w:rsid w:val="00D44B47"/>
    <w:rsid w:val="00D44C87"/>
    <w:rsid w:val="00D476EB"/>
    <w:rsid w:val="00D541E6"/>
    <w:rsid w:val="00D543EA"/>
    <w:rsid w:val="00D55502"/>
    <w:rsid w:val="00D5698A"/>
    <w:rsid w:val="00D5723A"/>
    <w:rsid w:val="00D57FA6"/>
    <w:rsid w:val="00D60A2B"/>
    <w:rsid w:val="00D61E38"/>
    <w:rsid w:val="00D647C0"/>
    <w:rsid w:val="00D64E87"/>
    <w:rsid w:val="00D65964"/>
    <w:rsid w:val="00D66662"/>
    <w:rsid w:val="00D66B20"/>
    <w:rsid w:val="00D67483"/>
    <w:rsid w:val="00D71BB4"/>
    <w:rsid w:val="00D72FDD"/>
    <w:rsid w:val="00D7494D"/>
    <w:rsid w:val="00D76F07"/>
    <w:rsid w:val="00D76F0A"/>
    <w:rsid w:val="00D77CE4"/>
    <w:rsid w:val="00D839DC"/>
    <w:rsid w:val="00D84726"/>
    <w:rsid w:val="00D853BA"/>
    <w:rsid w:val="00D86B4B"/>
    <w:rsid w:val="00D8772D"/>
    <w:rsid w:val="00D924FF"/>
    <w:rsid w:val="00D931D6"/>
    <w:rsid w:val="00D94D24"/>
    <w:rsid w:val="00D955A8"/>
    <w:rsid w:val="00D9599C"/>
    <w:rsid w:val="00DA54BD"/>
    <w:rsid w:val="00DB1D48"/>
    <w:rsid w:val="00DB4932"/>
    <w:rsid w:val="00DC7117"/>
    <w:rsid w:val="00DD0EB9"/>
    <w:rsid w:val="00DD414E"/>
    <w:rsid w:val="00DD42B6"/>
    <w:rsid w:val="00DD4B88"/>
    <w:rsid w:val="00DD5709"/>
    <w:rsid w:val="00DE0E18"/>
    <w:rsid w:val="00DE291F"/>
    <w:rsid w:val="00DE53BE"/>
    <w:rsid w:val="00DE61DE"/>
    <w:rsid w:val="00DE6E56"/>
    <w:rsid w:val="00DF1A92"/>
    <w:rsid w:val="00DF3E62"/>
    <w:rsid w:val="00DF461F"/>
    <w:rsid w:val="00DF4B4B"/>
    <w:rsid w:val="00DF665F"/>
    <w:rsid w:val="00DF6EF5"/>
    <w:rsid w:val="00DF7DE4"/>
    <w:rsid w:val="00E03B3E"/>
    <w:rsid w:val="00E04C65"/>
    <w:rsid w:val="00E06340"/>
    <w:rsid w:val="00E07C16"/>
    <w:rsid w:val="00E11673"/>
    <w:rsid w:val="00E135CC"/>
    <w:rsid w:val="00E13C7B"/>
    <w:rsid w:val="00E158F1"/>
    <w:rsid w:val="00E17099"/>
    <w:rsid w:val="00E2451F"/>
    <w:rsid w:val="00E24983"/>
    <w:rsid w:val="00E24DFF"/>
    <w:rsid w:val="00E279DE"/>
    <w:rsid w:val="00E306B8"/>
    <w:rsid w:val="00E34B5F"/>
    <w:rsid w:val="00E369EF"/>
    <w:rsid w:val="00E406EB"/>
    <w:rsid w:val="00E412EA"/>
    <w:rsid w:val="00E42EA1"/>
    <w:rsid w:val="00E453F7"/>
    <w:rsid w:val="00E45F6C"/>
    <w:rsid w:val="00E46C39"/>
    <w:rsid w:val="00E47784"/>
    <w:rsid w:val="00E52C6A"/>
    <w:rsid w:val="00E530A0"/>
    <w:rsid w:val="00E56AD8"/>
    <w:rsid w:val="00E622BB"/>
    <w:rsid w:val="00E65BB1"/>
    <w:rsid w:val="00E67896"/>
    <w:rsid w:val="00E73216"/>
    <w:rsid w:val="00E7368E"/>
    <w:rsid w:val="00E73DBF"/>
    <w:rsid w:val="00E744C9"/>
    <w:rsid w:val="00E75D82"/>
    <w:rsid w:val="00E77BB8"/>
    <w:rsid w:val="00E85578"/>
    <w:rsid w:val="00E9086A"/>
    <w:rsid w:val="00E931DB"/>
    <w:rsid w:val="00E9585D"/>
    <w:rsid w:val="00EA0D70"/>
    <w:rsid w:val="00EA2242"/>
    <w:rsid w:val="00EA2371"/>
    <w:rsid w:val="00EA37E6"/>
    <w:rsid w:val="00EA54FA"/>
    <w:rsid w:val="00EA6783"/>
    <w:rsid w:val="00EB1C9F"/>
    <w:rsid w:val="00EB2C5C"/>
    <w:rsid w:val="00EB38C6"/>
    <w:rsid w:val="00EB4903"/>
    <w:rsid w:val="00EC17EA"/>
    <w:rsid w:val="00EC22B4"/>
    <w:rsid w:val="00EC74B3"/>
    <w:rsid w:val="00ED319E"/>
    <w:rsid w:val="00ED3A1A"/>
    <w:rsid w:val="00ED6282"/>
    <w:rsid w:val="00EE22ED"/>
    <w:rsid w:val="00EE2897"/>
    <w:rsid w:val="00EE5CC3"/>
    <w:rsid w:val="00EE5EE2"/>
    <w:rsid w:val="00EE6792"/>
    <w:rsid w:val="00EF08E3"/>
    <w:rsid w:val="00EF1E96"/>
    <w:rsid w:val="00EF2424"/>
    <w:rsid w:val="00EF796B"/>
    <w:rsid w:val="00F00185"/>
    <w:rsid w:val="00F0087D"/>
    <w:rsid w:val="00F0183C"/>
    <w:rsid w:val="00F03E47"/>
    <w:rsid w:val="00F07E33"/>
    <w:rsid w:val="00F110CF"/>
    <w:rsid w:val="00F1406D"/>
    <w:rsid w:val="00F165F8"/>
    <w:rsid w:val="00F1775A"/>
    <w:rsid w:val="00F21043"/>
    <w:rsid w:val="00F2141A"/>
    <w:rsid w:val="00F22D09"/>
    <w:rsid w:val="00F25191"/>
    <w:rsid w:val="00F25F3E"/>
    <w:rsid w:val="00F26997"/>
    <w:rsid w:val="00F328D7"/>
    <w:rsid w:val="00F371DD"/>
    <w:rsid w:val="00F43003"/>
    <w:rsid w:val="00F445A3"/>
    <w:rsid w:val="00F5039E"/>
    <w:rsid w:val="00F504D9"/>
    <w:rsid w:val="00F51953"/>
    <w:rsid w:val="00F52ACB"/>
    <w:rsid w:val="00F548CB"/>
    <w:rsid w:val="00F66EAC"/>
    <w:rsid w:val="00F67700"/>
    <w:rsid w:val="00F67EC4"/>
    <w:rsid w:val="00F707E4"/>
    <w:rsid w:val="00F71BC4"/>
    <w:rsid w:val="00F75223"/>
    <w:rsid w:val="00F76DF4"/>
    <w:rsid w:val="00F8539E"/>
    <w:rsid w:val="00F94826"/>
    <w:rsid w:val="00F9546C"/>
    <w:rsid w:val="00F96367"/>
    <w:rsid w:val="00FA047C"/>
    <w:rsid w:val="00FA074B"/>
    <w:rsid w:val="00FA2702"/>
    <w:rsid w:val="00FA7375"/>
    <w:rsid w:val="00FB3778"/>
    <w:rsid w:val="00FB64E6"/>
    <w:rsid w:val="00FC76B5"/>
    <w:rsid w:val="00FD1B4A"/>
    <w:rsid w:val="00FD6D2A"/>
    <w:rsid w:val="00FD7373"/>
    <w:rsid w:val="00FE0B6D"/>
    <w:rsid w:val="00FE4DD0"/>
    <w:rsid w:val="00FE580B"/>
    <w:rsid w:val="00FE5A33"/>
    <w:rsid w:val="00FE64D3"/>
    <w:rsid w:val="00FE6EF0"/>
    <w:rsid w:val="00FF2353"/>
    <w:rsid w:val="00FF2B12"/>
    <w:rsid w:val="00FF4091"/>
    <w:rsid w:val="00FF50E0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5B"/>
    <w:rPr>
      <w:rFonts w:ascii="Arial" w:hAnsi="Arial"/>
      <w:color w:val="000000"/>
      <w:sz w:val="24"/>
    </w:rPr>
  </w:style>
  <w:style w:type="paragraph" w:styleId="Titre1">
    <w:name w:val="heading 1"/>
    <w:basedOn w:val="Normal"/>
    <w:next w:val="Normal"/>
    <w:qFormat/>
    <w:rsid w:val="00C0213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4B4D6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0C1F94"/>
    <w:pPr>
      <w:keepNext/>
      <w:jc w:val="center"/>
      <w:outlineLvl w:val="2"/>
    </w:pPr>
    <w:rPr>
      <w:rFonts w:ascii="Times New Roman" w:hAnsi="Times New Roman"/>
      <w:color w:val="auto"/>
      <w:sz w:val="32"/>
      <w:szCs w:val="24"/>
    </w:rPr>
  </w:style>
  <w:style w:type="paragraph" w:styleId="Titre4">
    <w:name w:val="heading 4"/>
    <w:basedOn w:val="Normal"/>
    <w:next w:val="Normal"/>
    <w:qFormat/>
    <w:rsid w:val="00637F5B"/>
    <w:pPr>
      <w:keepNext/>
      <w:jc w:val="both"/>
      <w:outlineLvl w:val="3"/>
    </w:pPr>
    <w:rPr>
      <w:b/>
      <w:bCs/>
      <w:color w:val="auto"/>
      <w:sz w:val="20"/>
      <w:szCs w:val="24"/>
    </w:rPr>
  </w:style>
  <w:style w:type="paragraph" w:styleId="Titre5">
    <w:name w:val="heading 5"/>
    <w:basedOn w:val="Normal"/>
    <w:next w:val="Normal"/>
    <w:qFormat/>
    <w:rsid w:val="004B4D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4B4D6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4B4D6B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 1"/>
    <w:basedOn w:val="Normal"/>
    <w:rsid w:val="00637F5B"/>
  </w:style>
  <w:style w:type="paragraph" w:styleId="Corpsdetexte3">
    <w:name w:val="Body Text 3"/>
    <w:basedOn w:val="Normal"/>
    <w:rsid w:val="00637F5B"/>
    <w:pPr>
      <w:jc w:val="both"/>
    </w:pPr>
    <w:rPr>
      <w:color w:val="auto"/>
      <w:sz w:val="20"/>
      <w:szCs w:val="24"/>
    </w:rPr>
  </w:style>
  <w:style w:type="paragraph" w:styleId="En-tte">
    <w:name w:val="header"/>
    <w:basedOn w:val="Normal"/>
    <w:link w:val="En-tteCar"/>
    <w:rsid w:val="00637F5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37F5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91630"/>
  </w:style>
  <w:style w:type="paragraph" w:customStyle="1" w:styleId="Texte12AV">
    <w:name w:val="Texte 12 AV"/>
    <w:basedOn w:val="Normal"/>
    <w:rsid w:val="001C625B"/>
    <w:pPr>
      <w:tabs>
        <w:tab w:val="left" w:pos="560"/>
        <w:tab w:val="left" w:pos="1380"/>
      </w:tabs>
      <w:spacing w:before="85"/>
      <w:jc w:val="both"/>
    </w:pPr>
    <w:rPr>
      <w:rFonts w:ascii="Times" w:hAnsi="Times"/>
      <w:color w:val="auto"/>
    </w:rPr>
  </w:style>
  <w:style w:type="paragraph" w:styleId="Corpsdetexte">
    <w:name w:val="Body Text"/>
    <w:basedOn w:val="Normal"/>
    <w:rsid w:val="001C625B"/>
    <w:pPr>
      <w:widowControl w:val="0"/>
    </w:pPr>
    <w:rPr>
      <w:snapToGrid w:val="0"/>
      <w:color w:val="auto"/>
    </w:rPr>
  </w:style>
  <w:style w:type="paragraph" w:styleId="Retraitcorpsdetexte">
    <w:name w:val="Body Text Indent"/>
    <w:basedOn w:val="Normal"/>
    <w:rsid w:val="00C02135"/>
    <w:pPr>
      <w:spacing w:after="120"/>
      <w:ind w:left="283"/>
    </w:pPr>
  </w:style>
  <w:style w:type="table" w:styleId="Grilledutableau">
    <w:name w:val="Table Grid"/>
    <w:basedOn w:val="TableauNormal"/>
    <w:rsid w:val="00A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Style1"/>
    <w:basedOn w:val="Normal"/>
    <w:rsid w:val="006F00E6"/>
    <w:pPr>
      <w:overflowPunct w:val="0"/>
      <w:autoSpaceDE w:val="0"/>
      <w:autoSpaceDN w:val="0"/>
      <w:adjustRightInd w:val="0"/>
      <w:textAlignment w:val="baseline"/>
    </w:pPr>
    <w:rPr>
      <w:color w:val="auto"/>
      <w:sz w:val="20"/>
    </w:rPr>
  </w:style>
  <w:style w:type="paragraph" w:styleId="Textedebulles">
    <w:name w:val="Balloon Text"/>
    <w:basedOn w:val="Normal"/>
    <w:semiHidden/>
    <w:rsid w:val="00A4506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qFormat/>
    <w:rsid w:val="004B4D6B"/>
    <w:pPr>
      <w:jc w:val="both"/>
    </w:pPr>
    <w:rPr>
      <w:rFonts w:ascii="Times New Roman" w:hAnsi="Times New Roman"/>
      <w:i/>
      <w:iCs/>
      <w:color w:val="auto"/>
    </w:rPr>
  </w:style>
  <w:style w:type="paragraph" w:customStyle="1" w:styleId="Style2">
    <w:name w:val="Style2"/>
    <w:basedOn w:val="Style10"/>
    <w:autoRedefine/>
    <w:rsid w:val="00F0183C"/>
    <w:pPr>
      <w:overflowPunct/>
      <w:autoSpaceDE/>
      <w:autoSpaceDN/>
      <w:adjustRightInd/>
      <w:spacing w:before="60" w:after="60"/>
      <w:ind w:left="567"/>
      <w:jc w:val="both"/>
      <w:textAlignment w:val="auto"/>
    </w:pPr>
    <w:rPr>
      <w:rFonts w:ascii="Times New Roman" w:hAnsi="Times New Roman"/>
      <w:i/>
      <w:iCs/>
      <w:sz w:val="24"/>
    </w:rPr>
  </w:style>
  <w:style w:type="paragraph" w:customStyle="1" w:styleId="Puce2">
    <w:name w:val="Puce 2"/>
    <w:basedOn w:val="Listepuces3"/>
    <w:autoRedefine/>
    <w:rsid w:val="00F0183C"/>
    <w:pPr>
      <w:spacing w:before="20" w:after="40"/>
      <w:ind w:left="1264" w:hanging="357"/>
    </w:pPr>
    <w:rPr>
      <w:snapToGrid w:val="0"/>
      <w:sz w:val="20"/>
    </w:rPr>
  </w:style>
  <w:style w:type="paragraph" w:customStyle="1" w:styleId="Texte">
    <w:name w:val="Texte"/>
    <w:rsid w:val="00F0183C"/>
    <w:pPr>
      <w:spacing w:before="56" w:after="170"/>
      <w:ind w:firstLine="680"/>
    </w:pPr>
    <w:rPr>
      <w:rFonts w:ascii="Arial" w:hAnsi="Arial"/>
      <w:snapToGrid w:val="0"/>
      <w:color w:val="000000"/>
    </w:rPr>
  </w:style>
  <w:style w:type="paragraph" w:styleId="Listepuces3">
    <w:name w:val="List Bullet 3"/>
    <w:basedOn w:val="Normal"/>
    <w:autoRedefine/>
    <w:rsid w:val="00F0183C"/>
    <w:pPr>
      <w:tabs>
        <w:tab w:val="num" w:pos="926"/>
      </w:tabs>
      <w:ind w:left="926" w:hanging="360"/>
    </w:pPr>
  </w:style>
  <w:style w:type="paragraph" w:styleId="Retraitcorpsdetexte2">
    <w:name w:val="Body Text Indent 2"/>
    <w:basedOn w:val="Normal"/>
    <w:rsid w:val="0035437D"/>
    <w:pPr>
      <w:spacing w:after="120" w:line="480" w:lineRule="auto"/>
      <w:ind w:left="283"/>
    </w:pPr>
  </w:style>
  <w:style w:type="paragraph" w:styleId="Normalcentr">
    <w:name w:val="Block Text"/>
    <w:basedOn w:val="Normal"/>
    <w:rsid w:val="0035437D"/>
    <w:pPr>
      <w:ind w:left="708" w:right="5103"/>
      <w:jc w:val="both"/>
    </w:pPr>
    <w:rPr>
      <w:rFonts w:ascii="Times New Roman" w:hAnsi="Times New Roman"/>
      <w:color w:val="auto"/>
      <w:szCs w:val="24"/>
    </w:rPr>
  </w:style>
  <w:style w:type="character" w:customStyle="1" w:styleId="En-tteCar">
    <w:name w:val="En-tête Car"/>
    <w:basedOn w:val="Policepardfaut"/>
    <w:link w:val="En-tte"/>
    <w:rsid w:val="00B47D74"/>
    <w:rPr>
      <w:rFonts w:ascii="Arial" w:hAnsi="Arial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0A4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5B"/>
    <w:rPr>
      <w:rFonts w:ascii="Arial" w:hAnsi="Arial"/>
      <w:color w:val="000000"/>
      <w:sz w:val="24"/>
    </w:rPr>
  </w:style>
  <w:style w:type="paragraph" w:styleId="Titre1">
    <w:name w:val="heading 1"/>
    <w:basedOn w:val="Normal"/>
    <w:next w:val="Normal"/>
    <w:qFormat/>
    <w:rsid w:val="00C0213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4B4D6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0C1F94"/>
    <w:pPr>
      <w:keepNext/>
      <w:jc w:val="center"/>
      <w:outlineLvl w:val="2"/>
    </w:pPr>
    <w:rPr>
      <w:rFonts w:ascii="Times New Roman" w:hAnsi="Times New Roman"/>
      <w:color w:val="auto"/>
      <w:sz w:val="32"/>
      <w:szCs w:val="24"/>
    </w:rPr>
  </w:style>
  <w:style w:type="paragraph" w:styleId="Titre4">
    <w:name w:val="heading 4"/>
    <w:basedOn w:val="Normal"/>
    <w:next w:val="Normal"/>
    <w:qFormat/>
    <w:rsid w:val="00637F5B"/>
    <w:pPr>
      <w:keepNext/>
      <w:jc w:val="both"/>
      <w:outlineLvl w:val="3"/>
    </w:pPr>
    <w:rPr>
      <w:b/>
      <w:bCs/>
      <w:color w:val="auto"/>
      <w:sz w:val="20"/>
      <w:szCs w:val="24"/>
    </w:rPr>
  </w:style>
  <w:style w:type="paragraph" w:styleId="Titre5">
    <w:name w:val="heading 5"/>
    <w:basedOn w:val="Normal"/>
    <w:next w:val="Normal"/>
    <w:qFormat/>
    <w:rsid w:val="004B4D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4B4D6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4B4D6B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 1"/>
    <w:basedOn w:val="Normal"/>
    <w:rsid w:val="00637F5B"/>
  </w:style>
  <w:style w:type="paragraph" w:styleId="Corpsdetexte3">
    <w:name w:val="Body Text 3"/>
    <w:basedOn w:val="Normal"/>
    <w:rsid w:val="00637F5B"/>
    <w:pPr>
      <w:jc w:val="both"/>
    </w:pPr>
    <w:rPr>
      <w:color w:val="auto"/>
      <w:sz w:val="20"/>
      <w:szCs w:val="24"/>
    </w:rPr>
  </w:style>
  <w:style w:type="paragraph" w:styleId="En-tte">
    <w:name w:val="header"/>
    <w:basedOn w:val="Normal"/>
    <w:link w:val="En-tteCar"/>
    <w:rsid w:val="00637F5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37F5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91630"/>
  </w:style>
  <w:style w:type="paragraph" w:customStyle="1" w:styleId="Texte12AV">
    <w:name w:val="Texte 12 AV"/>
    <w:basedOn w:val="Normal"/>
    <w:rsid w:val="001C625B"/>
    <w:pPr>
      <w:tabs>
        <w:tab w:val="left" w:pos="560"/>
        <w:tab w:val="left" w:pos="1380"/>
      </w:tabs>
      <w:spacing w:before="85"/>
      <w:jc w:val="both"/>
    </w:pPr>
    <w:rPr>
      <w:rFonts w:ascii="Times" w:hAnsi="Times"/>
      <w:color w:val="auto"/>
    </w:rPr>
  </w:style>
  <w:style w:type="paragraph" w:styleId="Corpsdetexte">
    <w:name w:val="Body Text"/>
    <w:basedOn w:val="Normal"/>
    <w:rsid w:val="001C625B"/>
    <w:pPr>
      <w:widowControl w:val="0"/>
    </w:pPr>
    <w:rPr>
      <w:snapToGrid w:val="0"/>
      <w:color w:val="auto"/>
    </w:rPr>
  </w:style>
  <w:style w:type="paragraph" w:styleId="Retraitcorpsdetexte">
    <w:name w:val="Body Text Indent"/>
    <w:basedOn w:val="Normal"/>
    <w:rsid w:val="00C02135"/>
    <w:pPr>
      <w:spacing w:after="120"/>
      <w:ind w:left="283"/>
    </w:pPr>
  </w:style>
  <w:style w:type="table" w:styleId="Grilledutableau">
    <w:name w:val="Table Grid"/>
    <w:basedOn w:val="TableauNormal"/>
    <w:rsid w:val="00A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Style1"/>
    <w:basedOn w:val="Normal"/>
    <w:rsid w:val="006F00E6"/>
    <w:pPr>
      <w:overflowPunct w:val="0"/>
      <w:autoSpaceDE w:val="0"/>
      <w:autoSpaceDN w:val="0"/>
      <w:adjustRightInd w:val="0"/>
      <w:textAlignment w:val="baseline"/>
    </w:pPr>
    <w:rPr>
      <w:color w:val="auto"/>
      <w:sz w:val="20"/>
    </w:rPr>
  </w:style>
  <w:style w:type="paragraph" w:styleId="Textedebulles">
    <w:name w:val="Balloon Text"/>
    <w:basedOn w:val="Normal"/>
    <w:semiHidden/>
    <w:rsid w:val="00A4506F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qFormat/>
    <w:rsid w:val="004B4D6B"/>
    <w:pPr>
      <w:jc w:val="both"/>
    </w:pPr>
    <w:rPr>
      <w:rFonts w:ascii="Times New Roman" w:hAnsi="Times New Roman"/>
      <w:i/>
      <w:iCs/>
      <w:color w:val="auto"/>
    </w:rPr>
  </w:style>
  <w:style w:type="paragraph" w:customStyle="1" w:styleId="Style2">
    <w:name w:val="Style2"/>
    <w:basedOn w:val="Style10"/>
    <w:autoRedefine/>
    <w:rsid w:val="00F0183C"/>
    <w:pPr>
      <w:overflowPunct/>
      <w:autoSpaceDE/>
      <w:autoSpaceDN/>
      <w:adjustRightInd/>
      <w:spacing w:before="60" w:after="60"/>
      <w:ind w:left="567"/>
      <w:jc w:val="both"/>
      <w:textAlignment w:val="auto"/>
    </w:pPr>
    <w:rPr>
      <w:rFonts w:ascii="Times New Roman" w:hAnsi="Times New Roman"/>
      <w:i/>
      <w:iCs/>
      <w:sz w:val="24"/>
    </w:rPr>
  </w:style>
  <w:style w:type="paragraph" w:customStyle="1" w:styleId="Puce2">
    <w:name w:val="Puce 2"/>
    <w:basedOn w:val="Listepuces3"/>
    <w:autoRedefine/>
    <w:rsid w:val="00F0183C"/>
    <w:pPr>
      <w:spacing w:before="20" w:after="40"/>
      <w:ind w:left="1264" w:hanging="357"/>
    </w:pPr>
    <w:rPr>
      <w:snapToGrid w:val="0"/>
      <w:sz w:val="20"/>
    </w:rPr>
  </w:style>
  <w:style w:type="paragraph" w:customStyle="1" w:styleId="Texte">
    <w:name w:val="Texte"/>
    <w:rsid w:val="00F0183C"/>
    <w:pPr>
      <w:spacing w:before="56" w:after="170"/>
      <w:ind w:firstLine="680"/>
    </w:pPr>
    <w:rPr>
      <w:rFonts w:ascii="Arial" w:hAnsi="Arial"/>
      <w:snapToGrid w:val="0"/>
      <w:color w:val="000000"/>
    </w:rPr>
  </w:style>
  <w:style w:type="paragraph" w:styleId="Listepuces3">
    <w:name w:val="List Bullet 3"/>
    <w:basedOn w:val="Normal"/>
    <w:autoRedefine/>
    <w:rsid w:val="00F0183C"/>
    <w:pPr>
      <w:tabs>
        <w:tab w:val="num" w:pos="926"/>
      </w:tabs>
      <w:ind w:left="926" w:hanging="360"/>
    </w:pPr>
  </w:style>
  <w:style w:type="paragraph" w:styleId="Retraitcorpsdetexte2">
    <w:name w:val="Body Text Indent 2"/>
    <w:basedOn w:val="Normal"/>
    <w:rsid w:val="0035437D"/>
    <w:pPr>
      <w:spacing w:after="120" w:line="480" w:lineRule="auto"/>
      <w:ind w:left="283"/>
    </w:pPr>
  </w:style>
  <w:style w:type="paragraph" w:styleId="Normalcentr">
    <w:name w:val="Block Text"/>
    <w:basedOn w:val="Normal"/>
    <w:rsid w:val="0035437D"/>
    <w:pPr>
      <w:ind w:left="708" w:right="5103"/>
      <w:jc w:val="both"/>
    </w:pPr>
    <w:rPr>
      <w:rFonts w:ascii="Times New Roman" w:hAnsi="Times New Roman"/>
      <w:color w:val="auto"/>
      <w:szCs w:val="24"/>
    </w:rPr>
  </w:style>
  <w:style w:type="character" w:customStyle="1" w:styleId="En-tteCar">
    <w:name w:val="En-tête Car"/>
    <w:basedOn w:val="Policepardfaut"/>
    <w:link w:val="En-tte"/>
    <w:rsid w:val="00B47D74"/>
    <w:rPr>
      <w:rFonts w:ascii="Arial" w:hAnsi="Arial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0A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emf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trick\Application%20Data\Microsoft\Mod&#232;les\COUR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COURS.dot</Template>
  <TotalTime>71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MECANIQUE</vt:lpstr>
    </vt:vector>
  </TitlesOfParts>
  <Company>PAT et NINI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MECANIQUE</dc:title>
  <dc:subject/>
  <dc:creator>PAT</dc:creator>
  <cp:keywords/>
  <dc:description/>
  <cp:lastModifiedBy>debout</cp:lastModifiedBy>
  <cp:revision>7</cp:revision>
  <cp:lastPrinted>2007-11-12T08:17:00Z</cp:lastPrinted>
  <dcterms:created xsi:type="dcterms:W3CDTF">2013-12-05T09:52:00Z</dcterms:created>
  <dcterms:modified xsi:type="dcterms:W3CDTF">2013-12-06T09:23:00Z</dcterms:modified>
</cp:coreProperties>
</file>